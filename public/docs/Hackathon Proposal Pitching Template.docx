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20" w:rsidRDefault="00993A20" w:rsidP="00AB0B86">
      <w:pPr>
        <w:jc w:val="center"/>
      </w:pPr>
    </w:p>
    <w:sdt>
      <w:sdtPr>
        <w:id w:val="391311504"/>
        <w:placeholder>
          <w:docPart w:val="DE91B079DE2141B4B34D6C4F77E239A8"/>
        </w:placeholder>
      </w:sdtPr>
      <w:sdtEndPr/>
      <w:sdtContent>
        <w:sdt>
          <w:sdtPr>
            <w:id w:val="-1462265599"/>
            <w:lock w:val="sdtContentLocked"/>
            <w:placeholder>
              <w:docPart w:val="DE91B079DE2141B4B34D6C4F77E239A8"/>
            </w:placeholder>
          </w:sdtPr>
          <w:sdtEndPr/>
          <w:sdtContent>
            <w:p w:rsidR="00AB0B86" w:rsidRDefault="00AB0B86" w:rsidP="00AB0B86">
              <w:pPr>
                <w:jc w:val="center"/>
              </w:pPr>
            </w:p>
            <w:p w:rsidR="00AB0B86" w:rsidRDefault="007C6533" w:rsidP="00AB0B86">
              <w:pPr>
                <w:jc w:val="center"/>
              </w:pPr>
              <w:r>
                <w:rPr>
                  <w:noProof/>
                  <w:lang w:val="en-US"/>
                </w:rPr>
                <w:drawing>
                  <wp:anchor distT="0" distB="0" distL="114300" distR="114300" simplePos="0" relativeHeight="251657216" behindDoc="0" locked="0" layoutInCell="1" allowOverlap="1" wp14:anchorId="5CDEE24A" wp14:editId="6D9C1CDA">
                    <wp:simplePos x="0" y="0"/>
                    <wp:positionH relativeFrom="column">
                      <wp:posOffset>2628900</wp:posOffset>
                    </wp:positionH>
                    <wp:positionV relativeFrom="paragraph">
                      <wp:posOffset>271145</wp:posOffset>
                    </wp:positionV>
                    <wp:extent cx="863600" cy="1079500"/>
                    <wp:effectExtent l="0" t="0" r="0" b="6350"/>
                    <wp:wrapNone/>
                    <wp:docPr id="7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3600" cy="10795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anchor>
                </w:drawing>
              </w:r>
            </w:p>
            <w:p w:rsidR="00A06C58" w:rsidRDefault="00087CD2" w:rsidP="00AB0B86">
              <w:pPr>
                <w:jc w:val="center"/>
              </w:pPr>
              <w:r>
                <w:rPr>
                  <w:noProof/>
                  <w:lang w:val="en-US"/>
                </w:rPr>
                <w:drawing>
                  <wp:anchor distT="0" distB="0" distL="114300" distR="114300" simplePos="0" relativeHeight="251655168" behindDoc="1" locked="1" layoutInCell="1" allowOverlap="0" wp14:anchorId="190BCD96" wp14:editId="74DAA6AA">
                    <wp:simplePos x="0" y="0"/>
                    <wp:positionH relativeFrom="page">
                      <wp:posOffset>5353050</wp:posOffset>
                    </wp:positionH>
                    <wp:positionV relativeFrom="page">
                      <wp:posOffset>0</wp:posOffset>
                    </wp:positionV>
                    <wp:extent cx="2201545" cy="4644390"/>
                    <wp:effectExtent l="0" t="0" r="8255" b="3810"/>
                    <wp:wrapNone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0800000" flipH="1">
                              <a:off x="0" y="0"/>
                              <a:ext cx="2201545" cy="464439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AB0B86" w:rsidRDefault="00AB0B86" w:rsidP="00AB0B86">
              <w:pPr>
                <w:jc w:val="center"/>
              </w:pPr>
            </w:p>
            <w:p w:rsidR="00AB0B86" w:rsidRDefault="00AB0B86" w:rsidP="00AB0B86">
              <w:pPr>
                <w:jc w:val="center"/>
              </w:pPr>
            </w:p>
            <w:p w:rsidR="00AB0B86" w:rsidRDefault="00AB0B86" w:rsidP="00AB0B86">
              <w:pPr>
                <w:jc w:val="center"/>
              </w:pPr>
            </w:p>
            <w:p w:rsidR="00AB0B86" w:rsidRDefault="00AB0B86" w:rsidP="00AB0B86">
              <w:pPr>
                <w:jc w:val="center"/>
              </w:pPr>
            </w:p>
            <w:p w:rsidR="00AB0B86" w:rsidRDefault="00AB0B86" w:rsidP="00AB0B86">
              <w:pPr>
                <w:jc w:val="center"/>
              </w:pPr>
            </w:p>
            <w:p w:rsidR="00AB0B86" w:rsidRDefault="00AB0B86" w:rsidP="00AB0B86">
              <w:pPr>
                <w:jc w:val="center"/>
              </w:pPr>
            </w:p>
            <w:p w:rsidR="00AB0B86" w:rsidRDefault="00AB0B86" w:rsidP="00AB0B86">
              <w:pPr>
                <w:jc w:val="center"/>
              </w:pPr>
            </w:p>
            <w:p w:rsidR="00F70A16" w:rsidRDefault="00167EE2" w:rsidP="00AB0B86">
              <w:pPr>
                <w:jc w:val="center"/>
              </w:pPr>
            </w:p>
          </w:sdtContent>
        </w:sdt>
      </w:sdtContent>
    </w:sdt>
    <w:tbl>
      <w:tblPr>
        <w:tblW w:w="8647" w:type="dxa"/>
        <w:tblInd w:w="562" w:type="dxa"/>
        <w:tblBorders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</w:tblGrid>
      <w:tr w:rsidR="00AB0B86" w:rsidTr="00AB0B86">
        <w:trPr>
          <w:trHeight w:val="2268"/>
        </w:trPr>
        <w:tc>
          <w:tcPr>
            <w:tcW w:w="86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933AEE" w:rsidRPr="007E54BF" w:rsidRDefault="00933AEE" w:rsidP="00933AEE">
            <w:pPr>
              <w:pStyle w:val="Cover"/>
              <w:spacing w:before="240"/>
              <w:rPr>
                <w:color w:val="0E1B8D"/>
              </w:rPr>
            </w:pPr>
            <w:r>
              <w:rPr>
                <w:color w:val="0E1B8D"/>
              </w:rPr>
              <w:t>SITA Hackathon – Call for proposals</w:t>
            </w:r>
          </w:p>
          <w:p w:rsidR="00933AEE" w:rsidRPr="007E54BF" w:rsidRDefault="00933AEE" w:rsidP="00933AEE">
            <w:pPr>
              <w:pStyle w:val="Cover"/>
              <w:spacing w:before="240"/>
              <w:rPr>
                <w:color w:val="0E1B8D"/>
              </w:rPr>
            </w:pPr>
          </w:p>
          <w:p w:rsidR="00933AEE" w:rsidRPr="007E54BF" w:rsidRDefault="00933AEE" w:rsidP="00933AEE">
            <w:pPr>
              <w:pStyle w:val="Cover"/>
              <w:spacing w:before="240"/>
              <w:rPr>
                <w:color w:val="0E1B8D"/>
              </w:rPr>
            </w:pPr>
          </w:p>
          <w:p w:rsidR="00933AEE" w:rsidRPr="007E54BF" w:rsidRDefault="00933AEE" w:rsidP="00933AEE">
            <w:pPr>
              <w:pStyle w:val="Cover"/>
              <w:spacing w:before="240"/>
              <w:rPr>
                <w:color w:val="0E1B8D"/>
              </w:rPr>
            </w:pPr>
            <w:r w:rsidRPr="007E54BF">
              <w:rPr>
                <w:color w:val="0E1B8D"/>
              </w:rPr>
              <w:t>[TITLE OF YOUR PROPOSAL]</w:t>
            </w:r>
          </w:p>
          <w:p w:rsidR="00933AEE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>[ACRONYM OF YOUR PROPOSAL]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>[NAME OF YOUR ORGANISATION]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>[WEBSITE OF YOUR ORGANISATION]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>CONTACT PERSON: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lastRenderedPageBreak/>
              <w:tab/>
              <w:t>[NAME]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ab/>
              <w:t>[EMAIL]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ab/>
              <w:t>[TELEPHONE NUMBER]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ab/>
              <w:t>[ADDRESS]</w:t>
            </w:r>
          </w:p>
          <w:p w:rsidR="00933AEE" w:rsidRPr="00DD254A" w:rsidRDefault="00933AEE" w:rsidP="00933AEE">
            <w:pPr>
              <w:pStyle w:val="Cover"/>
              <w:spacing w:before="240"/>
              <w:rPr>
                <w:color w:val="0E1B8D"/>
                <w:sz w:val="24"/>
                <w:szCs w:val="24"/>
              </w:rPr>
            </w:pPr>
            <w:r w:rsidRPr="00DD254A">
              <w:rPr>
                <w:color w:val="0E1B8D"/>
                <w:sz w:val="24"/>
                <w:szCs w:val="24"/>
              </w:rPr>
              <w:t>PREPARATION DATE:</w:t>
            </w:r>
            <w:r w:rsidRPr="00DD254A">
              <w:rPr>
                <w:color w:val="0E1B8D"/>
                <w:sz w:val="24"/>
                <w:szCs w:val="24"/>
              </w:rPr>
              <w:tab/>
            </w:r>
            <w:r w:rsidRPr="00DD254A">
              <w:rPr>
                <w:color w:val="0E1B8D"/>
                <w:sz w:val="24"/>
                <w:szCs w:val="24"/>
              </w:rPr>
              <w:tab/>
            </w:r>
          </w:p>
          <w:p w:rsidR="00AB0B86" w:rsidRPr="00F17892" w:rsidRDefault="00933AEE" w:rsidP="00933AEE">
            <w:pPr>
              <w:spacing w:after="0"/>
              <w:jc w:val="left"/>
              <w:rPr>
                <w:color w:val="0E1B8D"/>
              </w:rPr>
            </w:pPr>
            <w:r w:rsidRPr="00DD254A">
              <w:rPr>
                <w:color w:val="0E1B8D"/>
                <w:sz w:val="24"/>
                <w:szCs w:val="24"/>
              </w:rPr>
              <w:t>VERSION NUMBER:</w:t>
            </w:r>
            <w:r w:rsidRPr="00DD254A">
              <w:rPr>
                <w:color w:val="0E1B8D"/>
                <w:sz w:val="24"/>
                <w:szCs w:val="24"/>
              </w:rPr>
              <w:tab/>
            </w:r>
            <w:r w:rsidRPr="00DD254A">
              <w:rPr>
                <w:color w:val="0E1B8D"/>
                <w:sz w:val="24"/>
                <w:szCs w:val="24"/>
              </w:rPr>
              <w:tab/>
            </w:r>
          </w:p>
        </w:tc>
      </w:tr>
    </w:tbl>
    <w:p w:rsidR="00513DED" w:rsidRDefault="00513DED">
      <w:pPr>
        <w:jc w:val="left"/>
      </w:pPr>
    </w:p>
    <w:p w:rsidR="00AB0B86" w:rsidRDefault="00AB0B86">
      <w:pPr>
        <w:jc w:val="left"/>
        <w:rPr>
          <w:b/>
          <w:color w:val="000099"/>
          <w:sz w:val="24"/>
        </w:rPr>
      </w:pPr>
    </w:p>
    <w:p w:rsidR="00F70A16" w:rsidRDefault="00F70A16">
      <w:pPr>
        <w:jc w:val="left"/>
      </w:pPr>
      <w:r>
        <w:br w:type="page"/>
      </w:r>
    </w:p>
    <w:p w:rsidR="00A44D99" w:rsidRPr="006C0A8D" w:rsidRDefault="00A44D99" w:rsidP="00C2646C">
      <w:pPr>
        <w:pStyle w:val="Title"/>
      </w:pPr>
      <w:r w:rsidRPr="006C0A8D">
        <w:lastRenderedPageBreak/>
        <w:t>Contents</w:t>
      </w:r>
    </w:p>
    <w:p w:rsidR="00891550" w:rsidRDefault="00A44D9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>
        <w:fldChar w:fldCharType="begin"/>
      </w:r>
      <w:r>
        <w:instrText xml:space="preserve"> TOC \o "2-2" \h \z \t "Heading 1,1,Heading 3,3,Annex H1,1" </w:instrText>
      </w:r>
      <w:r>
        <w:fldChar w:fldCharType="separate"/>
      </w:r>
      <w:hyperlink w:anchor="_Toc137553017" w:history="1">
        <w:r w:rsidR="00891550" w:rsidRPr="00D27531">
          <w:rPr>
            <w:rStyle w:val="Hyperlink"/>
            <w:noProof/>
          </w:rPr>
          <w:t>1.</w:t>
        </w:r>
        <w:r w:rsidR="00891550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891550" w:rsidRPr="00D27531">
          <w:rPr>
            <w:rStyle w:val="Hyperlink"/>
            <w:noProof/>
          </w:rPr>
          <w:t>Proposal</w:t>
        </w:r>
        <w:r w:rsidR="00891550">
          <w:rPr>
            <w:noProof/>
            <w:webHidden/>
          </w:rPr>
          <w:tab/>
        </w:r>
        <w:r w:rsidR="00891550">
          <w:rPr>
            <w:noProof/>
            <w:webHidden/>
          </w:rPr>
          <w:fldChar w:fldCharType="begin"/>
        </w:r>
        <w:r w:rsidR="00891550">
          <w:rPr>
            <w:noProof/>
            <w:webHidden/>
          </w:rPr>
          <w:instrText xml:space="preserve"> PAGEREF _Toc137553017 \h </w:instrText>
        </w:r>
        <w:r w:rsidR="00891550">
          <w:rPr>
            <w:noProof/>
            <w:webHidden/>
          </w:rPr>
        </w:r>
        <w:r w:rsidR="00891550"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3</w:t>
        </w:r>
        <w:r w:rsidR="00891550"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18" w:history="1">
        <w:r w:rsidRPr="00D2753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Team/organisation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19" w:history="1">
        <w:r w:rsidRPr="00D2753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0" w:history="1">
        <w:r w:rsidRPr="00D2753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Description of partner organisations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1" w:history="1">
        <w:r w:rsidRPr="00D2753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Description of the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2" w:history="1">
        <w:r w:rsidRPr="00D27531">
          <w:rPr>
            <w:rStyle w:val="Hyperlink"/>
            <w:bCs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bCs/>
            <w:noProof/>
            <w:lang w:val="en-US"/>
          </w:rPr>
          <w:t>Problem statements chosen (at least one solution from each business area)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3" w:history="1">
        <w:r w:rsidRPr="00D2753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4" w:history="1">
        <w:r w:rsidRPr="00D2753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Relevance of the digital innovation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5" w:history="1">
        <w:r w:rsidRPr="00D2753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6" w:history="1">
        <w:r w:rsidRPr="00D27531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7" w:history="1">
        <w:r w:rsidRPr="00D27531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High level implementation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8" w:history="1">
        <w:r w:rsidRPr="00D27531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Innovative approach suggested by the proposed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29" w:history="1">
        <w:r w:rsidRPr="00D27531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30" w:history="1">
        <w:r w:rsidRPr="00D27531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High level scope and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1550" w:rsidRDefault="0089155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137553031" w:history="1">
        <w:r w:rsidRPr="00D27531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D27531">
          <w:rPr>
            <w:rStyle w:val="Hyperlink"/>
            <w:noProof/>
          </w:rPr>
          <w:t>Relevance and 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_Toc137553031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E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4D99" w:rsidRDefault="00A44D99" w:rsidP="00A44D99">
      <w:r>
        <w:rPr>
          <w:rFonts w:asciiTheme="minorHAnsi" w:hAnsiTheme="minorHAnsi"/>
          <w:b/>
          <w:bCs/>
          <w:caps/>
          <w:sz w:val="20"/>
        </w:rPr>
        <w:fldChar w:fldCharType="end"/>
      </w:r>
    </w:p>
    <w:p w:rsidR="00223B97" w:rsidRDefault="00223B97" w:rsidP="00A44D99">
      <w:pPr>
        <w:rPr>
          <w:rFonts w:asciiTheme="majorHAnsi" w:eastAsiaTheme="majorEastAsia" w:hAnsiTheme="majorHAnsi"/>
          <w:b/>
          <w:color w:val="0E1B8D"/>
        </w:rPr>
      </w:pPr>
    </w:p>
    <w:p w:rsidR="00933AEE" w:rsidRDefault="00933AEE" w:rsidP="00A44D99">
      <w:pPr>
        <w:rPr>
          <w:rFonts w:asciiTheme="majorHAnsi" w:eastAsiaTheme="majorEastAsia" w:hAnsiTheme="majorHAnsi"/>
          <w:b/>
          <w:color w:val="0E1B8D"/>
        </w:rPr>
      </w:pPr>
    </w:p>
    <w:p w:rsidR="00933AEE" w:rsidRDefault="00933AEE" w:rsidP="00933AEE">
      <w:pPr>
        <w:rPr>
          <w:rFonts w:asciiTheme="majorHAnsi" w:eastAsiaTheme="majorEastAsia" w:hAnsiTheme="majorHAnsi"/>
          <w:b/>
          <w:color w:val="0E1B8D"/>
        </w:rPr>
      </w:pPr>
      <w:r>
        <w:br w:type="page"/>
      </w:r>
    </w:p>
    <w:p w:rsidR="00933AEE" w:rsidRPr="008B5D9F" w:rsidRDefault="00933AEE" w:rsidP="00933AEE">
      <w:pPr>
        <w:pStyle w:val="Heading1"/>
        <w:spacing w:before="240"/>
        <w:jc w:val="both"/>
      </w:pPr>
      <w:bookmarkStart w:id="0" w:name="_Toc498843305"/>
      <w:bookmarkStart w:id="1" w:name="_Toc505652256"/>
      <w:bookmarkStart w:id="2" w:name="_Toc394775450"/>
      <w:bookmarkStart w:id="3" w:name="_Toc394778357"/>
      <w:bookmarkStart w:id="4" w:name="_Toc488498837"/>
      <w:bookmarkStart w:id="5" w:name="_Toc498843318"/>
      <w:bookmarkStart w:id="6" w:name="_Toc505652265"/>
      <w:bookmarkStart w:id="7" w:name="_Toc137553017"/>
      <w:r>
        <w:t>Proposal</w:t>
      </w:r>
      <w:bookmarkEnd w:id="7"/>
    </w:p>
    <w:bookmarkEnd w:id="0"/>
    <w:bookmarkEnd w:id="1"/>
    <w:bookmarkEnd w:id="2"/>
    <w:bookmarkEnd w:id="3"/>
    <w:bookmarkEnd w:id="4"/>
    <w:bookmarkEnd w:id="5"/>
    <w:bookmarkEnd w:id="6"/>
    <w:p w:rsidR="00933AEE" w:rsidRPr="00022FB9" w:rsidRDefault="00933AEE" w:rsidP="00933AEE">
      <w:r w:rsidRPr="00022FB9">
        <w:t>The proposal shall not exceed 8 pages in total:</w:t>
      </w:r>
    </w:p>
    <w:p w:rsidR="00933AEE" w:rsidRPr="00022FB9" w:rsidRDefault="00933AEE" w:rsidP="00933AEE">
      <w:pPr>
        <w:pStyle w:val="Bullets2"/>
        <w:rPr>
          <w:sz w:val="22"/>
          <w:szCs w:val="22"/>
        </w:rPr>
      </w:pPr>
      <w:r w:rsidRPr="00022FB9">
        <w:rPr>
          <w:sz w:val="22"/>
          <w:szCs w:val="22"/>
        </w:rPr>
        <w:t xml:space="preserve">title page, </w:t>
      </w:r>
    </w:p>
    <w:p w:rsidR="00933AEE" w:rsidRPr="00022FB9" w:rsidRDefault="00933AEE" w:rsidP="00933AEE">
      <w:pPr>
        <w:pStyle w:val="Bullets2"/>
        <w:rPr>
          <w:sz w:val="22"/>
          <w:szCs w:val="22"/>
        </w:rPr>
      </w:pPr>
      <w:r w:rsidRPr="00022FB9">
        <w:rPr>
          <w:sz w:val="22"/>
          <w:szCs w:val="22"/>
        </w:rPr>
        <w:t xml:space="preserve">proposal text no longer than 5 pages, </w:t>
      </w:r>
    </w:p>
    <w:p w:rsidR="00933AEE" w:rsidRPr="00022FB9" w:rsidRDefault="00933AEE" w:rsidP="00933AEE">
      <w:pPr>
        <w:pStyle w:val="Bullets2"/>
        <w:rPr>
          <w:sz w:val="22"/>
          <w:szCs w:val="22"/>
        </w:rPr>
      </w:pPr>
      <w:r w:rsidRPr="00022FB9">
        <w:rPr>
          <w:sz w:val="22"/>
          <w:szCs w:val="22"/>
        </w:rPr>
        <w:t>one page listing the budget, deliverables, and milestones, using related tables</w:t>
      </w:r>
    </w:p>
    <w:p w:rsidR="00933AEE" w:rsidRPr="00022FB9" w:rsidRDefault="00933AEE" w:rsidP="00933AEE">
      <w:pPr>
        <w:pStyle w:val="Bullets2"/>
        <w:rPr>
          <w:sz w:val="22"/>
          <w:szCs w:val="22"/>
        </w:rPr>
      </w:pPr>
      <w:r w:rsidRPr="00022FB9">
        <w:rPr>
          <w:sz w:val="22"/>
          <w:szCs w:val="22"/>
        </w:rPr>
        <w:t>optional one extra page with a figure, presenting your proposal graphically with timing, main activities and expected results</w:t>
      </w:r>
    </w:p>
    <w:p w:rsidR="00933AEE" w:rsidRPr="00022FB9" w:rsidRDefault="00933AEE" w:rsidP="00933AEE">
      <w:pPr>
        <w:rPr>
          <w:b/>
        </w:rPr>
      </w:pPr>
    </w:p>
    <w:p w:rsidR="00933AEE" w:rsidRPr="00022FB9" w:rsidRDefault="00933AEE" w:rsidP="00933AEE">
      <w:r w:rsidRPr="00022FB9">
        <w:t xml:space="preserve">The pdf file must not be larger than 10 MB. </w:t>
      </w:r>
    </w:p>
    <w:p w:rsidR="00933AEE" w:rsidRPr="00022FB9" w:rsidRDefault="00236C7E" w:rsidP="00933AEE">
      <w:r>
        <w:t xml:space="preserve">You are free to add applicable headings and </w:t>
      </w:r>
      <w:r w:rsidR="00933AEE" w:rsidRPr="00022FB9">
        <w:t>for presenting your proposal: plain text, tables and/or graphical presentation.</w:t>
      </w:r>
    </w:p>
    <w:p w:rsidR="00933AEE" w:rsidRDefault="00933AEE" w:rsidP="00933AEE">
      <w:pPr>
        <w:pStyle w:val="Heading1"/>
        <w:suppressAutoHyphens/>
        <w:spacing w:before="240"/>
        <w:ind w:left="851" w:hanging="851"/>
      </w:pPr>
      <w:bookmarkStart w:id="8" w:name="_Toc46476788"/>
      <w:bookmarkStart w:id="9" w:name="_Toc137553018"/>
      <w:r>
        <w:t>Team/organisation</w:t>
      </w:r>
      <w:bookmarkEnd w:id="9"/>
    </w:p>
    <w:p w:rsidR="00933AEE" w:rsidRDefault="00933AEE" w:rsidP="00933A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255CC" wp14:editId="60C2223D">
                <wp:simplePos x="0" y="0"/>
                <wp:positionH relativeFrom="column">
                  <wp:posOffset>38100</wp:posOffset>
                </wp:positionH>
                <wp:positionV relativeFrom="paragraph">
                  <wp:posOffset>222250</wp:posOffset>
                </wp:positionV>
                <wp:extent cx="6000750" cy="43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9D1C0E" id="Rectangle 1" o:spid="_x0000_s1026" style="position:absolute;margin-left:3pt;margin-top:17.5pt;width:472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" fillcolor="white [3201]" strokecolor="#4f81bd [3204]" strokeweight="1pt"/>
            </w:pict>
          </mc:Fallback>
        </mc:AlternateContent>
      </w:r>
      <w:r w:rsidRPr="006C4A4F">
        <w:t xml:space="preserve">Prepared </w:t>
      </w:r>
      <w:r>
        <w:t>by</w:t>
      </w:r>
      <w:r w:rsidRPr="006C4A4F">
        <w:t>:*</w:t>
      </w:r>
    </w:p>
    <w:p w:rsidR="00933AEE" w:rsidRPr="006C4A4F" w:rsidRDefault="00933AEE" w:rsidP="00933AEE"/>
    <w:p w:rsidR="00933AEE" w:rsidRDefault="00933AEE" w:rsidP="00933AEE">
      <w:pPr>
        <w:pStyle w:val="Heading1"/>
        <w:numPr>
          <w:ilvl w:val="0"/>
          <w:numId w:val="0"/>
        </w:numPr>
        <w:suppressAutoHyphens/>
        <w:spacing w:before="240"/>
        <w:ind w:left="851"/>
      </w:pPr>
    </w:p>
    <w:p w:rsidR="00933AEE" w:rsidRDefault="00933AEE" w:rsidP="00933AEE">
      <w:r w:rsidRPr="00376B0B">
        <w:t>Number of members in the team*</w:t>
      </w:r>
    </w:p>
    <w:p w:rsidR="00933AEE" w:rsidRDefault="00933AEE" w:rsidP="00933A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861AB" wp14:editId="60B798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07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01B035" id="Rectangle 5" o:spid="_x0000_s1026" style="position:absolute;margin-left:0;margin-top:0;width:472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" fillcolor="white [3201]" strokecolor="#4f81bd [3204]" strokeweight="1pt"/>
            </w:pict>
          </mc:Fallback>
        </mc:AlternateContent>
      </w:r>
    </w:p>
    <w:p w:rsidR="00226FE5" w:rsidRDefault="00226FE5" w:rsidP="00226FE5">
      <w:pPr>
        <w:pStyle w:val="Heading1"/>
        <w:numPr>
          <w:ilvl w:val="0"/>
          <w:numId w:val="0"/>
        </w:numPr>
        <w:suppressAutoHyphens/>
        <w:spacing w:before="240"/>
        <w:ind w:left="851"/>
        <w:rPr>
          <w:rFonts w:ascii="Calibri Light" w:eastAsiaTheme="minorHAnsi" w:hAnsi="Calibri Light" w:cstheme="majorBidi"/>
          <w:b w:val="0"/>
          <w:iCs w:val="0"/>
          <w:color w:val="auto"/>
          <w:sz w:val="22"/>
          <w:lang w:val="en-ZA"/>
        </w:rPr>
      </w:pPr>
    </w:p>
    <w:p w:rsidR="00226FE5" w:rsidRDefault="00226FE5" w:rsidP="00226FE5">
      <w:r w:rsidRPr="00226FE5">
        <w:t>The organisation of the team for collaborative coding*</w:t>
      </w:r>
    </w:p>
    <w:p w:rsidR="00226FE5" w:rsidRPr="00226FE5" w:rsidRDefault="00226FE5" w:rsidP="00226F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E2185" wp14:editId="6C077570">
                <wp:simplePos x="0" y="0"/>
                <wp:positionH relativeFrom="column">
                  <wp:posOffset>38100</wp:posOffset>
                </wp:positionH>
                <wp:positionV relativeFrom="paragraph">
                  <wp:posOffset>264795</wp:posOffset>
                </wp:positionV>
                <wp:extent cx="6000750" cy="438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3C242C" id="Rectangle 16" o:spid="_x0000_s1026" style="position:absolute;margin-left:3pt;margin-top:20.85pt;width:472.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" fillcolor="white [3201]" strokecolor="#4f81bd [3204]" strokeweight="1pt"/>
            </w:pict>
          </mc:Fallback>
        </mc:AlternateContent>
      </w:r>
      <w:r w:rsidRPr="00226FE5">
        <w:t>Who will be developer, designer, mentor of the development of the solution in the hackathon event?</w:t>
      </w:r>
    </w:p>
    <w:p w:rsidR="00226FE5" w:rsidRDefault="00226FE5" w:rsidP="00226FE5"/>
    <w:p w:rsidR="00226FE5" w:rsidRDefault="00226FE5" w:rsidP="00226FE5"/>
    <w:p w:rsidR="00226FE5" w:rsidRDefault="00226FE5" w:rsidP="00226FE5">
      <w:r w:rsidRPr="00226FE5">
        <w:t>The space and other special requirement for the team during the event:*</w:t>
      </w:r>
    </w:p>
    <w:p w:rsidR="00226FE5" w:rsidRDefault="00226FE5" w:rsidP="00226FE5">
      <w:r w:rsidRPr="003250A0">
        <w:t xml:space="preserve">If you need a large space for the hardware equipment and require some specific level of </w:t>
      </w:r>
      <w:r w:rsidR="00236C7E">
        <w:t>power/electricity</w:t>
      </w:r>
      <w:r w:rsidRPr="003250A0">
        <w:t xml:space="preserve"> please mention?</w:t>
      </w:r>
    </w:p>
    <w:p w:rsidR="003250A0" w:rsidRDefault="003250A0" w:rsidP="00226F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C0719" wp14:editId="03490A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0750" cy="438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6014E8" id="Rectangle 17" o:spid="_x0000_s1026" style="position:absolute;margin-left:0;margin-top:0;width:472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" fillcolor="white [3201]" strokecolor="#4f81bd [3204]" strokeweight="1pt"/>
            </w:pict>
          </mc:Fallback>
        </mc:AlternateContent>
      </w:r>
    </w:p>
    <w:p w:rsidR="003250A0" w:rsidRDefault="003250A0" w:rsidP="00226FE5"/>
    <w:p w:rsidR="003250A0" w:rsidRDefault="003250A0" w:rsidP="003250A0">
      <w:r w:rsidRPr="003250A0">
        <w:t xml:space="preserve">What kinds of the hardware </w:t>
      </w:r>
      <w:r w:rsidR="00236C7E">
        <w:t xml:space="preserve">will </w:t>
      </w:r>
      <w:r w:rsidRPr="003250A0">
        <w:t xml:space="preserve">you bring </w:t>
      </w:r>
      <w:r w:rsidR="00236C7E">
        <w:t xml:space="preserve">along </w:t>
      </w:r>
      <w:r w:rsidRPr="003250A0">
        <w:t xml:space="preserve">and </w:t>
      </w:r>
      <w:r w:rsidR="00236C7E">
        <w:t xml:space="preserve">to be kept </w:t>
      </w:r>
      <w:r w:rsidRPr="003250A0">
        <w:t xml:space="preserve">in </w:t>
      </w:r>
      <w:r w:rsidR="00236C7E">
        <w:t xml:space="preserve">the </w:t>
      </w:r>
      <w:r w:rsidRPr="003250A0">
        <w:t>hall for this event?*</w:t>
      </w:r>
    </w:p>
    <w:p w:rsidR="003250A0" w:rsidRPr="003250A0" w:rsidRDefault="003250A0" w:rsidP="003250A0">
      <w:r>
        <w:t xml:space="preserve">i.e. </w:t>
      </w:r>
      <w:r w:rsidRPr="003250A0">
        <w:t>3d printer, ID readers, tags, Router, etc.?</w:t>
      </w:r>
    </w:p>
    <w:p w:rsidR="003250A0" w:rsidRDefault="003250A0" w:rsidP="00226F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7D1DB9" wp14:editId="39EA2B4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0750" cy="4381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FA4400" id="Rectangle 18" o:spid="_x0000_s1026" style="position:absolute;margin-left:0;margin-top:-.05pt;width:472.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" fillcolor="white [3201]" strokecolor="#4f81bd [3204]" strokeweight="1pt"/>
            </w:pict>
          </mc:Fallback>
        </mc:AlternateContent>
      </w:r>
    </w:p>
    <w:p w:rsidR="00226FE5" w:rsidRDefault="00226FE5" w:rsidP="00226FE5"/>
    <w:p w:rsidR="00226FE5" w:rsidRDefault="00226FE5" w:rsidP="00226FE5"/>
    <w:p w:rsidR="00933AEE" w:rsidRDefault="00933AEE" w:rsidP="00933AEE">
      <w:pPr>
        <w:pStyle w:val="Heading1"/>
        <w:suppressAutoHyphens/>
        <w:spacing w:before="240"/>
        <w:ind w:left="851" w:hanging="851"/>
      </w:pPr>
      <w:bookmarkStart w:id="10" w:name="_Toc137553019"/>
      <w:r>
        <w:t>Contact</w:t>
      </w:r>
      <w:bookmarkEnd w:id="10"/>
    </w:p>
    <w:p w:rsidR="00933AEE" w:rsidRDefault="00933AEE" w:rsidP="00933AEE">
      <w:r w:rsidRPr="00376B0B">
        <w:t>Email address*</w:t>
      </w:r>
    </w:p>
    <w:p w:rsidR="00933AEE" w:rsidRDefault="00933AEE" w:rsidP="00933A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500C4" wp14:editId="69AB5D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07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706518" id="Rectangle 3" o:spid="_x0000_s1026" style="position:absolute;margin-left:0;margin-top:0;width:472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" fillcolor="white [3201]" strokecolor="#4f81bd [3204]" strokeweight="1pt"/>
            </w:pict>
          </mc:Fallback>
        </mc:AlternateContent>
      </w:r>
    </w:p>
    <w:p w:rsidR="00933AEE" w:rsidRPr="00376B0B" w:rsidRDefault="00933AEE" w:rsidP="00933AEE"/>
    <w:p w:rsidR="00D13AF1" w:rsidRDefault="00D13AF1" w:rsidP="00D13AF1">
      <w:pPr>
        <w:pStyle w:val="Heading1"/>
        <w:spacing w:before="240"/>
        <w:jc w:val="both"/>
      </w:pPr>
      <w:bookmarkStart w:id="11" w:name="_Toc46476795"/>
      <w:bookmarkStart w:id="12" w:name="_Toc46476791"/>
      <w:bookmarkStart w:id="13" w:name="_Toc137553020"/>
      <w:bookmarkEnd w:id="8"/>
      <w:r>
        <w:t>Description of partner organisations</w:t>
      </w:r>
      <w:bookmarkEnd w:id="11"/>
      <w:bookmarkEnd w:id="13"/>
    </w:p>
    <w:p w:rsidR="00D13AF1" w:rsidRDefault="00D13AF1" w:rsidP="00D13AF1">
      <w:r w:rsidRPr="0077666A">
        <w:t>Short description of partner organisation(s) with website link</w:t>
      </w:r>
      <w:r w:rsidR="00236C7E">
        <w:t xml:space="preserve"> (if applicable)</w:t>
      </w:r>
    </w:p>
    <w:p w:rsidR="00D13AF1" w:rsidRDefault="00D13AF1" w:rsidP="00D13A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3D3D9" wp14:editId="7862F9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0750" cy="438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47230C" id="Rectangle 8" o:spid="_x0000_s1026" style="position:absolute;margin-left:0;margin-top:0;width:472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" fillcolor="white [3201]" strokecolor="#4f81bd [3204]" strokeweight="1pt"/>
            </w:pict>
          </mc:Fallback>
        </mc:AlternateContent>
      </w:r>
    </w:p>
    <w:p w:rsidR="00D13AF1" w:rsidRDefault="00D13AF1" w:rsidP="00D13AF1"/>
    <w:p w:rsidR="00D13AF1" w:rsidRDefault="00D13AF1" w:rsidP="00D13AF1">
      <w:pPr>
        <w:pStyle w:val="Heading1"/>
        <w:spacing w:before="240"/>
        <w:jc w:val="both"/>
      </w:pPr>
      <w:bookmarkStart w:id="14" w:name="_Toc46476796"/>
      <w:bookmarkStart w:id="15" w:name="_Toc137553021"/>
      <w:r>
        <w:t>Description of the team</w:t>
      </w:r>
      <w:bookmarkEnd w:id="14"/>
      <w:bookmarkEnd w:id="15"/>
    </w:p>
    <w:p w:rsidR="00D13AF1" w:rsidRDefault="003250A0" w:rsidP="00D13A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467FF" wp14:editId="5FCFFA1D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600075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AD380F" id="Rectangle 9" o:spid="_x0000_s1026" style="position:absolute;margin-left:0;margin-top:20.35pt;width:472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" fillcolor="white [3201]" strokecolor="#4f81bd [3204]" strokeweight="1pt"/>
            </w:pict>
          </mc:Fallback>
        </mc:AlternateContent>
      </w:r>
      <w:r w:rsidR="00D13AF1" w:rsidRPr="00380A4C">
        <w:t xml:space="preserve">Short description of the team, including CVs of key team members </w:t>
      </w:r>
    </w:p>
    <w:p w:rsidR="003250A0" w:rsidRDefault="003250A0" w:rsidP="00D13AF1"/>
    <w:p w:rsidR="00D13AF1" w:rsidRDefault="00D13AF1" w:rsidP="00D13AF1"/>
    <w:p w:rsidR="00933AEE" w:rsidRPr="008E2115" w:rsidRDefault="00933AEE" w:rsidP="00933AEE">
      <w:pPr>
        <w:pStyle w:val="Heading1"/>
        <w:spacing w:before="240"/>
        <w:jc w:val="both"/>
        <w:rPr>
          <w:bCs/>
          <w:lang w:val="en-US"/>
        </w:rPr>
      </w:pPr>
      <w:bookmarkStart w:id="16" w:name="_Toc137553022"/>
      <w:r>
        <w:rPr>
          <w:bCs/>
          <w:lang w:val="en-US"/>
        </w:rPr>
        <w:t>Problem statements chosen (at least one solution from each business area)</w:t>
      </w:r>
      <w:bookmarkEnd w:id="16"/>
      <w:r>
        <w:rPr>
          <w:bCs/>
          <w:lang w:val="en-US"/>
        </w:rPr>
        <w:t xml:space="preserve"> </w:t>
      </w:r>
    </w:p>
    <w:p w:rsidR="00933AEE" w:rsidRDefault="00933AEE" w:rsidP="00933AEE">
      <w:pPr>
        <w:jc w:val="left"/>
        <w:rPr>
          <w:bCs/>
          <w:lang w:val="en-US"/>
        </w:rPr>
      </w:pPr>
      <w:r w:rsidRPr="009C6562">
        <w:rPr>
          <w:bCs/>
          <w:lang w:val="en-US"/>
        </w:rPr>
        <w:t xml:space="preserve">The Problem statement </w:t>
      </w:r>
      <w:r w:rsidR="00236C7E">
        <w:rPr>
          <w:bCs/>
          <w:lang w:val="en-US"/>
        </w:rPr>
        <w:t xml:space="preserve">that </w:t>
      </w:r>
      <w:r w:rsidRPr="009C6562">
        <w:rPr>
          <w:bCs/>
          <w:lang w:val="en-US"/>
        </w:rPr>
        <w:t>will be hacked by the team*</w:t>
      </w:r>
    </w:p>
    <w:p w:rsidR="003250A0" w:rsidRPr="009C6562" w:rsidRDefault="003250A0" w:rsidP="00933AEE">
      <w:pPr>
        <w:jc w:val="left"/>
        <w:rPr>
          <w:b/>
          <w:bCs/>
          <w:lang w:val="en-US"/>
        </w:rPr>
      </w:pPr>
      <w:r w:rsidRPr="003250A0">
        <w:rPr>
          <w:b/>
          <w:bCs/>
          <w:lang w:val="en-US"/>
        </w:rPr>
        <w:t xml:space="preserve">There are </w:t>
      </w:r>
      <w:r>
        <w:rPr>
          <w:b/>
          <w:bCs/>
          <w:lang w:val="en-US"/>
        </w:rPr>
        <w:t>two business</w:t>
      </w:r>
      <w:r w:rsidRPr="003250A0">
        <w:rPr>
          <w:b/>
          <w:bCs/>
          <w:lang w:val="en-US"/>
        </w:rPr>
        <w:t xml:space="preserve"> areas (</w:t>
      </w:r>
      <w:r>
        <w:rPr>
          <w:b/>
          <w:bCs/>
          <w:lang w:val="en-US"/>
        </w:rPr>
        <w:t>SCM and HCM</w:t>
      </w:r>
      <w:r w:rsidRPr="003250A0">
        <w:rPr>
          <w:b/>
          <w:bCs/>
          <w:lang w:val="en-US"/>
        </w:rPr>
        <w:t xml:space="preserve">) of Solution Development, SITA intends to appoint one </w:t>
      </w:r>
      <w:r>
        <w:rPr>
          <w:b/>
          <w:bCs/>
          <w:lang w:val="en-US"/>
        </w:rPr>
        <w:t>innovator</w:t>
      </w:r>
      <w:r w:rsidRPr="003250A0">
        <w:rPr>
          <w:b/>
          <w:bCs/>
          <w:lang w:val="en-US"/>
        </w:rPr>
        <w:t xml:space="preserve"> per area of development. </w:t>
      </w:r>
      <w:r>
        <w:rPr>
          <w:b/>
          <w:bCs/>
          <w:lang w:val="en-US"/>
        </w:rPr>
        <w:t xml:space="preserve">Please indicate </w:t>
      </w:r>
      <w:r w:rsidRPr="003250A0">
        <w:rPr>
          <w:b/>
          <w:bCs/>
          <w:lang w:val="en-US"/>
        </w:rPr>
        <w:t xml:space="preserve">in </w:t>
      </w:r>
      <w:r w:rsidR="00236C7E"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 xml:space="preserve">checkbox </w:t>
      </w:r>
      <w:r w:rsidRPr="003250A0">
        <w:rPr>
          <w:b/>
          <w:bCs/>
          <w:lang w:val="en-US"/>
        </w:rPr>
        <w:t>below the area of preference</w:t>
      </w:r>
      <w:r w:rsidR="00236C7E">
        <w:rPr>
          <w:b/>
          <w:bCs/>
          <w:lang w:val="en-US"/>
        </w:rPr>
        <w:t xml:space="preserve"> / for participation</w:t>
      </w:r>
      <w:r w:rsidRPr="003250A0">
        <w:rPr>
          <w:b/>
          <w:bCs/>
          <w:lang w:val="en-US"/>
        </w:rPr>
        <w:t>.</w:t>
      </w:r>
    </w:p>
    <w:p w:rsidR="00933AEE" w:rsidRPr="009C6562" w:rsidRDefault="00933AEE" w:rsidP="00933AE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Human Capital Management (</w:t>
      </w:r>
      <w:r w:rsidRPr="009C6562">
        <w:rPr>
          <w:b/>
          <w:bCs/>
          <w:lang w:val="en-US"/>
        </w:rPr>
        <w:t>HCM</w:t>
      </w:r>
      <w:r>
        <w:rPr>
          <w:b/>
          <w:bCs/>
          <w:lang w:val="en-US"/>
        </w:rPr>
        <w:t>)</w:t>
      </w:r>
    </w:p>
    <w:p w:rsidR="00933AEE" w:rsidRDefault="00933AEE" w:rsidP="00933AEE">
      <w:pPr>
        <w:spacing w:after="0" w:line="408" w:lineRule="atLeast"/>
        <w:jc w:val="left"/>
        <w:rPr>
          <w:rFonts w:asciiTheme="minorHAnsi" w:eastAsia="Times New Roman" w:hAnsiTheme="minorHAnsi" w:cs="Arial"/>
          <w:color w:val="050505"/>
          <w:sz w:val="23"/>
          <w:szCs w:val="23"/>
          <w:lang w:val="en-US"/>
        </w:rPr>
      </w:pPr>
      <w:r w:rsidRPr="009C6562">
        <w:rPr>
          <w:rFonts w:ascii="poppins" w:eastAsia="Times New Roman" w:hAnsi="poppins" w:cs="Arial"/>
          <w:color w:val="050505"/>
          <w:sz w:val="23"/>
          <w:szCs w:val="23"/>
        </w:rPr>
        <w:object w:dxaOrig="225" w:dyaOrig="225" w14:anchorId="0DF29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7pt;height:17.25pt" o:ole="">
            <v:imagedata r:id="rId10" o:title=""/>
          </v:shape>
          <w:control r:id="rId11" w:name="DefaultOcxName" w:shapeid="_x0000_i1180"/>
        </w:objec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 xml:space="preserve">Problem Statement 1: </w:t>
      </w:r>
      <w:r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 xml:space="preserve">Employee </w: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>Onboarding / Offboarding solution</w:t>
      </w:r>
    </w:p>
    <w:p w:rsidR="00933AEE" w:rsidRDefault="00933AEE" w:rsidP="00933AEE">
      <w:pPr>
        <w:spacing w:after="0" w:line="408" w:lineRule="atLeast"/>
        <w:jc w:val="left"/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</w:pPr>
      <w:r w:rsidRPr="009C6562">
        <w:rPr>
          <w:rFonts w:eastAsia="Times New Roman" w:cs="Arial"/>
          <w:color w:val="050505"/>
          <w:sz w:val="23"/>
          <w:szCs w:val="23"/>
        </w:rPr>
        <w:object w:dxaOrig="225" w:dyaOrig="225" w14:anchorId="2F5B2035">
          <v:shape id="_x0000_i1179" type="#_x0000_t75" style="width:27pt;height:18pt" o:ole="">
            <v:imagedata r:id="rId12" o:title=""/>
          </v:shape>
          <w:control r:id="rId13" w:name="DefaultOcxName1" w:shapeid="_x0000_i1179"/>
        </w:objec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>Problem Statement 2: Reward and recognition solution</w:t>
      </w:r>
    </w:p>
    <w:p w:rsidR="00891550" w:rsidRDefault="00891550" w:rsidP="00891550">
      <w:pPr>
        <w:rPr>
          <w:rFonts w:eastAsia="Times New Roman" w:cs="Arial"/>
          <w:b/>
          <w:color w:val="050505"/>
          <w:sz w:val="23"/>
          <w:szCs w:val="23"/>
          <w:lang w:val="en-US"/>
        </w:rPr>
      </w:pPr>
      <w:r w:rsidRPr="009C6562">
        <w:rPr>
          <w:rFonts w:eastAsia="Times New Roman" w:cs="Arial"/>
          <w:color w:val="050505"/>
          <w:sz w:val="23"/>
          <w:szCs w:val="23"/>
        </w:rPr>
        <w:object w:dxaOrig="225" w:dyaOrig="225">
          <v:shape id="_x0000_i1282" type="#_x0000_t75" style="width:27pt;height:18pt" o:ole="">
            <v:imagedata r:id="rId12" o:title=""/>
          </v:shape>
          <w:control r:id="rId14" w:name="DefaultOcxName11111" w:shapeid="_x0000_i1282"/>
        </w:objec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 xml:space="preserve">Problem Statement </w:t>
      </w:r>
      <w:r>
        <w:rPr>
          <w:rFonts w:eastAsia="Times New Roman" w:cs="Arial"/>
          <w:b/>
          <w:color w:val="050505"/>
          <w:sz w:val="23"/>
          <w:szCs w:val="23"/>
          <w:lang w:val="en-US"/>
        </w:rPr>
        <w:t>3</w: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 xml:space="preserve">: </w:t>
      </w:r>
      <w:r>
        <w:rPr>
          <w:rFonts w:eastAsia="Times New Roman" w:cs="Arial"/>
          <w:b/>
          <w:color w:val="050505"/>
          <w:sz w:val="23"/>
          <w:szCs w:val="23"/>
          <w:lang w:val="en-US"/>
        </w:rPr>
        <w:t xml:space="preserve">Automation of the </w:t>
      </w:r>
      <w:r w:rsidRPr="000207DC">
        <w:rPr>
          <w:rFonts w:cs="CIDFont+F1"/>
          <w:b/>
        </w:rPr>
        <w:t xml:space="preserve">Performance </w:t>
      </w:r>
      <w:r>
        <w:rPr>
          <w:rFonts w:cs="CIDFont+F1"/>
          <w:b/>
        </w:rPr>
        <w:t>Management p</w:t>
      </w:r>
      <w:bookmarkStart w:id="17" w:name="_GoBack"/>
      <w:bookmarkEnd w:id="17"/>
      <w:r w:rsidRPr="000207DC">
        <w:rPr>
          <w:rFonts w:cs="CIDFont+F1"/>
          <w:b/>
        </w:rPr>
        <w:t>rocess</w:t>
      </w:r>
    </w:p>
    <w:p w:rsidR="00933AEE" w:rsidRPr="009C6562" w:rsidRDefault="00933AEE" w:rsidP="00933AEE">
      <w:pPr>
        <w:spacing w:after="0" w:line="408" w:lineRule="atLeast"/>
        <w:jc w:val="left"/>
        <w:rPr>
          <w:rFonts w:asciiTheme="minorHAnsi" w:eastAsia="Times New Roman" w:hAnsiTheme="minorHAnsi" w:cs="Arial"/>
          <w:color w:val="050505"/>
          <w:sz w:val="23"/>
          <w:szCs w:val="23"/>
          <w:lang w:val="en-US"/>
        </w:rPr>
      </w:pPr>
      <w:r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>Supply Chain Management (SCM)</w:t>
      </w:r>
    </w:p>
    <w:p w:rsidR="00933AEE" w:rsidRPr="001F6560" w:rsidRDefault="00933AEE" w:rsidP="00933AEE">
      <w:pPr>
        <w:spacing w:after="0" w:line="408" w:lineRule="atLeast"/>
        <w:jc w:val="left"/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</w:pPr>
      <w:r w:rsidRPr="009C6562">
        <w:rPr>
          <w:rFonts w:eastAsia="Times New Roman" w:cs="Arial"/>
          <w:color w:val="050505"/>
          <w:sz w:val="23"/>
          <w:szCs w:val="23"/>
        </w:rPr>
        <w:object w:dxaOrig="225" w:dyaOrig="225" w14:anchorId="55EF62C6">
          <v:shape id="_x0000_i1178" type="#_x0000_t75" style="width:27pt;height:18pt" o:ole="">
            <v:imagedata r:id="rId12" o:title=""/>
          </v:shape>
          <w:control r:id="rId15" w:name="DefaultOcxName11" w:shapeid="_x0000_i1178"/>
        </w:objec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>Problem Statement 1: Contract and lifecycle management solution</w:t>
      </w:r>
    </w:p>
    <w:p w:rsidR="00933AEE" w:rsidRDefault="00933AEE" w:rsidP="00933AEE">
      <w:pPr>
        <w:pStyle w:val="ListParagraph"/>
        <w:rPr>
          <w:rFonts w:eastAsia="Times New Roman" w:cs="Arial"/>
          <w:b/>
          <w:color w:val="050505"/>
          <w:sz w:val="23"/>
          <w:szCs w:val="23"/>
          <w:lang w:val="en-US"/>
        </w:rPr>
      </w:pPr>
      <w:r w:rsidRPr="009C6562">
        <w:rPr>
          <w:rFonts w:eastAsia="Times New Roman" w:cs="Arial"/>
          <w:color w:val="050505"/>
          <w:sz w:val="23"/>
          <w:szCs w:val="23"/>
        </w:rPr>
        <w:object w:dxaOrig="225" w:dyaOrig="225" w14:anchorId="5BAD37BF">
          <v:shape id="_x0000_i1177" type="#_x0000_t75" style="width:27pt;height:18pt" o:ole="">
            <v:imagedata r:id="rId12" o:title=""/>
          </v:shape>
          <w:control r:id="rId16" w:name="DefaultOcxName111" w:shapeid="_x0000_i1177"/>
        </w:object>
      </w:r>
      <w:r w:rsidRPr="001F6560">
        <w:rPr>
          <w:rFonts w:eastAsia="Times New Roman" w:cs="Arial"/>
          <w:b/>
          <w:color w:val="050505"/>
          <w:sz w:val="23"/>
          <w:szCs w:val="23"/>
          <w:lang w:val="en-US"/>
        </w:rPr>
        <w:t xml:space="preserve">Problem Statement </w:t>
      </w:r>
      <w:r>
        <w:rPr>
          <w:rFonts w:eastAsia="Times New Roman" w:cs="Arial"/>
          <w:b/>
          <w:color w:val="050505"/>
          <w:sz w:val="23"/>
          <w:szCs w:val="23"/>
          <w:lang w:val="en-US"/>
        </w:rPr>
        <w:t>2</w:t>
      </w:r>
      <w:r w:rsidRPr="001F6560">
        <w:rPr>
          <w:rFonts w:eastAsia="Times New Roman" w:cs="Arial"/>
          <w:b/>
          <w:color w:val="050505"/>
          <w:sz w:val="23"/>
          <w:szCs w:val="23"/>
          <w:lang w:val="en-US"/>
        </w:rPr>
        <w:t xml:space="preserve">: </w:t>
      </w:r>
      <w:r>
        <w:rPr>
          <w:rFonts w:eastAsia="Times New Roman" w:cs="Arial"/>
          <w:b/>
          <w:color w:val="050505"/>
          <w:sz w:val="23"/>
          <w:szCs w:val="23"/>
          <w:lang w:val="en-US"/>
        </w:rPr>
        <w:t>Online “Buy Site” for sourcing from Transversal Contracts</w:t>
      </w:r>
    </w:p>
    <w:p w:rsidR="00933AEE" w:rsidRDefault="00933AEE" w:rsidP="00933AEE">
      <w:pPr>
        <w:rPr>
          <w:rFonts w:eastAsia="Times New Roman" w:cs="Arial"/>
          <w:b/>
          <w:color w:val="050505"/>
          <w:sz w:val="23"/>
          <w:szCs w:val="23"/>
          <w:lang w:val="en-US"/>
        </w:rPr>
      </w:pPr>
      <w:r w:rsidRPr="009C6562">
        <w:rPr>
          <w:rFonts w:eastAsia="Times New Roman" w:cs="Arial"/>
          <w:color w:val="050505"/>
          <w:sz w:val="23"/>
          <w:szCs w:val="23"/>
        </w:rPr>
        <w:object w:dxaOrig="225" w:dyaOrig="225" w14:anchorId="1F4070DB">
          <v:shape id="_x0000_i1176" type="#_x0000_t75" style="width:27pt;height:18pt" o:ole="">
            <v:imagedata r:id="rId12" o:title=""/>
          </v:shape>
          <w:control r:id="rId17" w:name="DefaultOcxName1111" w:shapeid="_x0000_i1176"/>
        </w:objec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 xml:space="preserve">Problem Statement </w:t>
      </w:r>
      <w:r>
        <w:rPr>
          <w:rFonts w:eastAsia="Times New Roman" w:cs="Arial"/>
          <w:b/>
          <w:color w:val="050505"/>
          <w:sz w:val="23"/>
          <w:szCs w:val="23"/>
          <w:lang w:val="en-US"/>
        </w:rPr>
        <w:t>3</w:t>
      </w:r>
      <w:r w:rsidRPr="001F6560">
        <w:rPr>
          <w:rFonts w:asciiTheme="minorHAnsi" w:eastAsia="Times New Roman" w:hAnsiTheme="minorHAnsi" w:cs="Arial"/>
          <w:b/>
          <w:color w:val="050505"/>
          <w:sz w:val="23"/>
          <w:szCs w:val="23"/>
          <w:lang w:val="en-US"/>
        </w:rPr>
        <w:t xml:space="preserve">: </w:t>
      </w:r>
      <w:r>
        <w:rPr>
          <w:rFonts w:eastAsia="Times New Roman" w:cs="Arial"/>
          <w:b/>
          <w:color w:val="050505"/>
          <w:sz w:val="23"/>
          <w:szCs w:val="23"/>
          <w:lang w:val="en-US"/>
        </w:rPr>
        <w:t>Tender publication, receipt and pre-qualification solution</w:t>
      </w:r>
    </w:p>
    <w:p w:rsidR="003B684E" w:rsidRDefault="003B684E" w:rsidP="003B684E">
      <w:pPr>
        <w:pStyle w:val="Heading1"/>
        <w:suppressAutoHyphens/>
        <w:spacing w:before="240"/>
        <w:ind w:left="851" w:hanging="851"/>
      </w:pPr>
      <w:bookmarkStart w:id="18" w:name="_Toc137553023"/>
      <w:bookmarkEnd w:id="12"/>
      <w:r>
        <w:t>Abstract</w:t>
      </w:r>
      <w:bookmarkEnd w:id="18"/>
    </w:p>
    <w:p w:rsidR="003B684E" w:rsidRDefault="003B684E" w:rsidP="003B68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B3696" wp14:editId="59AA05BD">
                <wp:simplePos x="0" y="0"/>
                <wp:positionH relativeFrom="column">
                  <wp:posOffset>0</wp:posOffset>
                </wp:positionH>
                <wp:positionV relativeFrom="paragraph">
                  <wp:posOffset>392430</wp:posOffset>
                </wp:positionV>
                <wp:extent cx="6000750" cy="438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D0B21C" id="Rectangle 2" o:spid="_x0000_s1026" style="position:absolute;margin-left:0;margin-top:30.9pt;width:472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" fillcolor="white [3201]" strokecolor="#4f81bd [3204]" strokeweight="1pt"/>
            </w:pict>
          </mc:Fallback>
        </mc:AlternateContent>
      </w:r>
      <w:r w:rsidRPr="00380A4C">
        <w:t xml:space="preserve">Short description/abstract of your </w:t>
      </w:r>
      <w:r>
        <w:t>proposed solution</w:t>
      </w:r>
      <w:r w:rsidRPr="00380A4C">
        <w:t xml:space="preserve">, clearly outlining the key elements. </w:t>
      </w:r>
      <w:r w:rsidRPr="00380A4C">
        <w:rPr>
          <w:b/>
        </w:rPr>
        <w:t>It shall not exceed 150-200 words.</w:t>
      </w:r>
      <w:r>
        <w:t xml:space="preserve"> </w:t>
      </w:r>
    </w:p>
    <w:p w:rsidR="003B684E" w:rsidRDefault="003B684E" w:rsidP="003B684E"/>
    <w:p w:rsidR="003B684E" w:rsidRDefault="003B684E" w:rsidP="003B684E">
      <w:pPr>
        <w:pStyle w:val="Heading1"/>
        <w:spacing w:before="240"/>
        <w:jc w:val="both"/>
      </w:pPr>
      <w:bookmarkStart w:id="19" w:name="_Toc46476789"/>
      <w:bookmarkStart w:id="20" w:name="_Toc137553024"/>
      <w:r>
        <w:t>Relevance of the digital innovation</w:t>
      </w:r>
      <w:bookmarkEnd w:id="19"/>
      <w:bookmarkEnd w:id="20"/>
    </w:p>
    <w:p w:rsidR="003B684E" w:rsidRDefault="00731F67" w:rsidP="003B68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AF734" wp14:editId="4FCCD4B0">
                <wp:simplePos x="0" y="0"/>
                <wp:positionH relativeFrom="column">
                  <wp:posOffset>0</wp:posOffset>
                </wp:positionH>
                <wp:positionV relativeFrom="paragraph">
                  <wp:posOffset>588645</wp:posOffset>
                </wp:positionV>
                <wp:extent cx="60007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22E72C" id="Rectangle 6" o:spid="_x0000_s1026" style="position:absolute;margin-left:0;margin-top:46.35pt;width:472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" fillcolor="white [3201]" strokecolor="#4f81bd [3204]" strokeweight="1pt"/>
            </w:pict>
          </mc:Fallback>
        </mc:AlternateContent>
      </w:r>
      <w:r w:rsidR="003B684E" w:rsidRPr="00380A4C">
        <w:t xml:space="preserve">Relevance of the digital innovation </w:t>
      </w:r>
      <w:r w:rsidR="003B684E">
        <w:t xml:space="preserve">(business process </w:t>
      </w:r>
      <w:r w:rsidR="003B684E" w:rsidRPr="00F45F77">
        <w:t>automation</w:t>
      </w:r>
      <w:r w:rsidR="003B684E">
        <w:t xml:space="preserve"> (BPA) </w:t>
      </w:r>
      <w:r w:rsidR="003B684E" w:rsidRPr="00F45F77">
        <w:t xml:space="preserve"> </w:t>
      </w:r>
      <w:r w:rsidR="003B684E">
        <w:t xml:space="preserve">for improving efficiency by </w:t>
      </w:r>
      <w:r w:rsidR="003B684E" w:rsidRPr="00EA085E">
        <w:t>eliminat</w:t>
      </w:r>
      <w:r w:rsidR="003377AF">
        <w:t>ing</w:t>
      </w:r>
      <w:r w:rsidR="003B684E" w:rsidRPr="00EA085E">
        <w:t xml:space="preserve"> human errors</w:t>
      </w:r>
      <w:r w:rsidR="003B684E">
        <w:t>, reduce the time for data collection and processing, make informed and accurate decisions, improve ease of reporting, speed-up reviewing &amp; approval processes, save time &amp; money on data migration.</w:t>
      </w:r>
    </w:p>
    <w:p w:rsidR="003B684E" w:rsidRDefault="003B684E" w:rsidP="003B684E"/>
    <w:p w:rsidR="00010072" w:rsidRDefault="00010072" w:rsidP="00010072">
      <w:pPr>
        <w:pStyle w:val="Heading1"/>
        <w:numPr>
          <w:ilvl w:val="0"/>
          <w:numId w:val="0"/>
        </w:numPr>
        <w:spacing w:before="240"/>
        <w:ind w:left="567"/>
        <w:jc w:val="both"/>
      </w:pPr>
      <w:bookmarkStart w:id="21" w:name="_Toc46476790"/>
    </w:p>
    <w:p w:rsidR="002D713A" w:rsidRDefault="002D713A" w:rsidP="002D713A">
      <w:pPr>
        <w:pStyle w:val="Heading1"/>
        <w:spacing w:before="240"/>
        <w:jc w:val="both"/>
      </w:pPr>
      <w:bookmarkStart w:id="22" w:name="_Toc137553025"/>
      <w:r>
        <w:t>Functional description</w:t>
      </w:r>
      <w:bookmarkEnd w:id="22"/>
    </w:p>
    <w:p w:rsidR="002D713A" w:rsidRDefault="002D713A" w:rsidP="002D713A">
      <w:r w:rsidRPr="002D713A">
        <w:t>The functional description of the solution approach for hacking the problem*</w:t>
      </w:r>
    </w:p>
    <w:p w:rsidR="003377AF" w:rsidRDefault="003377AF" w:rsidP="003377AF">
      <w:r>
        <w:t>(</w:t>
      </w:r>
      <w:r w:rsidRPr="002D713A">
        <w:t xml:space="preserve">How the system will be developed shall help </w:t>
      </w:r>
      <w:r>
        <w:t>SITA</w:t>
      </w:r>
      <w:r w:rsidRPr="002D713A">
        <w:t xml:space="preserve"> to overcome the defined problem</w:t>
      </w:r>
      <w:r>
        <w:t xml:space="preserve"> </w:t>
      </w:r>
      <w:r w:rsidRPr="002D713A">
        <w:t xml:space="preserve">- what will be the advantages of the resultant system, how the costs will be eliminated, how the processes will be improved, etc. Please provide diagrams as </w:t>
      </w:r>
      <w:r>
        <w:t xml:space="preserve">an </w:t>
      </w:r>
      <w:r w:rsidRPr="002D713A">
        <w:t>attachment</w:t>
      </w:r>
      <w:r>
        <w:t>)</w:t>
      </w:r>
    </w:p>
    <w:p w:rsidR="003377AF" w:rsidRDefault="003377AF" w:rsidP="002D713A"/>
    <w:p w:rsidR="002D713A" w:rsidRDefault="002D713A" w:rsidP="002D71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29E02" wp14:editId="6134A1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075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CA1A7" id="Rectangle 11" o:spid="_x0000_s1026" style="position:absolute;margin-left:0;margin-top:0;width:472.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" fillcolor="white [3201]" strokecolor="#4f81bd [3204]" strokeweight="1pt"/>
            </w:pict>
          </mc:Fallback>
        </mc:AlternateContent>
      </w:r>
    </w:p>
    <w:p w:rsidR="002D713A" w:rsidRDefault="002D713A" w:rsidP="002D713A"/>
    <w:p w:rsidR="002D713A" w:rsidRDefault="002D713A" w:rsidP="002D713A">
      <w:pPr>
        <w:pStyle w:val="Heading1"/>
        <w:spacing w:before="240"/>
        <w:jc w:val="both"/>
      </w:pPr>
      <w:bookmarkStart w:id="23" w:name="_Toc137553026"/>
      <w:r>
        <w:t>Architecture</w:t>
      </w:r>
      <w:bookmarkEnd w:id="23"/>
    </w:p>
    <w:p w:rsidR="002D713A" w:rsidRDefault="002D713A" w:rsidP="002D713A">
      <w:r w:rsidRPr="002D713A">
        <w:t>The Technical Architecture of the solution proposed*</w:t>
      </w:r>
    </w:p>
    <w:p w:rsidR="004D4C55" w:rsidRDefault="004D4C55" w:rsidP="002D71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F4D42" wp14:editId="23C9F091">
                <wp:simplePos x="0" y="0"/>
                <wp:positionH relativeFrom="column">
                  <wp:posOffset>0</wp:posOffset>
                </wp:positionH>
                <wp:positionV relativeFrom="paragraph">
                  <wp:posOffset>648970</wp:posOffset>
                </wp:positionV>
                <wp:extent cx="60007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7A0E1F" id="Rectangle 12" o:spid="_x0000_s1026" style="position:absolute;margin-left:0;margin-top:51.1pt;width:472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" fillcolor="white [3201]" strokecolor="#4f81bd [3204]" strokeweight="1pt"/>
            </w:pict>
          </mc:Fallback>
        </mc:AlternateContent>
      </w:r>
      <w:r w:rsidR="003377AF">
        <w:rPr>
          <w:rFonts w:cs="Calibri"/>
          <w:color w:val="000000"/>
          <w:szCs w:val="24"/>
          <w:lang w:val="en-US" w:eastAsia="en-ZA"/>
        </w:rPr>
        <w:t xml:space="preserve">10.1 </w:t>
      </w:r>
      <w:r>
        <w:rPr>
          <w:rFonts w:cs="Calibri"/>
          <w:color w:val="000000"/>
          <w:szCs w:val="24"/>
          <w:lang w:val="en-US" w:eastAsia="en-ZA"/>
        </w:rPr>
        <w:t xml:space="preserve">Provide a high-level logical architecture diagram, </w:t>
      </w:r>
      <w:r>
        <w:rPr>
          <w:rFonts w:cs="Calibri"/>
          <w:color w:val="000000"/>
          <w:lang w:val="en-US" w:eastAsia="en-ZA"/>
        </w:rPr>
        <w:t>including the set of technologies that support the Solution, detail the software components, design patterns, technology infrastructure and the conceptual, logical and physical architectures for the solution</w:t>
      </w:r>
    </w:p>
    <w:p w:rsidR="002D713A" w:rsidRDefault="002D713A" w:rsidP="002D713A"/>
    <w:p w:rsidR="002D713A" w:rsidRDefault="002D713A" w:rsidP="002D713A"/>
    <w:p w:rsidR="002D713A" w:rsidRDefault="003377AF" w:rsidP="002D713A">
      <w:r>
        <w:t xml:space="preserve">10.2 </w:t>
      </w:r>
      <w:r w:rsidR="002D713A" w:rsidRPr="002D713A">
        <w:t>What kind of the infrastructure will be required to implement the solution? Is the solution</w:t>
      </w:r>
      <w:r w:rsidR="002D713A">
        <w:t xml:space="preserve"> available o</w:t>
      </w:r>
      <w:r w:rsidR="004D4C55">
        <w:t>r</w:t>
      </w:r>
      <w:r w:rsidR="002D713A" w:rsidRPr="002D713A">
        <w:t xml:space="preserve"> will </w:t>
      </w:r>
      <w:r w:rsidR="002D713A">
        <w:t xml:space="preserve">it </w:t>
      </w:r>
      <w:r w:rsidR="002D713A" w:rsidRPr="002D713A">
        <w:t>be developed from scratch? Or your team shall customize a known system, or your team shall adapt an available solution?</w:t>
      </w:r>
    </w:p>
    <w:p w:rsidR="003377AF" w:rsidRDefault="003377AF" w:rsidP="002D71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1AD5A" wp14:editId="7EBC432A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6000750" cy="438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D816E5" id="Rectangle 10" o:spid="_x0000_s1026" style="position:absolute;margin-left:0;margin-top:2.9pt;width:472.5pt;height:34.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" fillcolor="white [3201]" strokecolor="#4f81bd [3204]" strokeweight="1pt">
                <w10:wrap anchorx="margin"/>
              </v:rect>
            </w:pict>
          </mc:Fallback>
        </mc:AlternateContent>
      </w:r>
    </w:p>
    <w:p w:rsidR="003377AF" w:rsidRPr="002D713A" w:rsidRDefault="003377AF" w:rsidP="002D713A"/>
    <w:p w:rsidR="003B684E" w:rsidRDefault="003377AF" w:rsidP="003B684E">
      <w:pPr>
        <w:pStyle w:val="Heading1"/>
        <w:spacing w:before="240"/>
        <w:jc w:val="both"/>
      </w:pPr>
      <w:bookmarkStart w:id="24" w:name="_Toc137553027"/>
      <w:r>
        <w:t xml:space="preserve">High level implementation </w:t>
      </w:r>
      <w:r w:rsidR="003B684E">
        <w:t>approach</w:t>
      </w:r>
      <w:bookmarkEnd w:id="21"/>
      <w:bookmarkEnd w:id="24"/>
      <w:r w:rsidR="003B684E" w:rsidRPr="00DE2675">
        <w:t xml:space="preserve"> </w:t>
      </w:r>
    </w:p>
    <w:p w:rsidR="003B684E" w:rsidRDefault="001947A9" w:rsidP="003B68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A5AE2" wp14:editId="11C97F5B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6000750" cy="438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383439" id="Rectangle 13" o:spid="_x0000_s1026" style="position:absolute;margin-left:0;margin-top:16.15pt;width:472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" fillcolor="white [3201]" strokecolor="#4f81bd [3204]" strokeweight="1pt"/>
            </w:pict>
          </mc:Fallback>
        </mc:AlternateContent>
      </w:r>
      <w:r w:rsidR="003B684E">
        <w:t>A</w:t>
      </w:r>
      <w:r w:rsidR="003B684E" w:rsidRPr="00380A4C">
        <w:t xml:space="preserve">pproach to </w:t>
      </w:r>
      <w:r w:rsidR="003377AF">
        <w:t>ensure</w:t>
      </w:r>
      <w:r w:rsidR="003B684E" w:rsidRPr="00380A4C">
        <w:t xml:space="preserve"> impact and to involve relevant stakeholders (e.g. solution-providers, end-users) </w:t>
      </w:r>
    </w:p>
    <w:p w:rsidR="001947A9" w:rsidRPr="00380A4C" w:rsidRDefault="001947A9" w:rsidP="003B684E"/>
    <w:p w:rsidR="001947A9" w:rsidRDefault="001947A9" w:rsidP="003B684E">
      <w:pPr>
        <w:pStyle w:val="Heading1"/>
        <w:spacing w:before="240"/>
        <w:jc w:val="both"/>
      </w:pPr>
      <w:bookmarkStart w:id="25" w:name="_Toc137553028"/>
      <w:r>
        <w:t>Innovative approach suggested by the proposed solution</w:t>
      </w:r>
      <w:bookmarkEnd w:id="25"/>
    </w:p>
    <w:p w:rsidR="001947A9" w:rsidRPr="001947A9" w:rsidRDefault="001947A9" w:rsidP="001947A9">
      <w:r w:rsidRPr="001947A9">
        <w:t>Is it a known solution with acceptable new features or totally innovative solution?</w:t>
      </w:r>
    </w:p>
    <w:p w:rsidR="001947A9" w:rsidRPr="001947A9" w:rsidRDefault="001947A9" w:rsidP="001947A9">
      <w:pPr>
        <w:pStyle w:val="Heading1"/>
        <w:spacing w:before="240"/>
        <w:jc w:val="both"/>
      </w:pPr>
      <w:bookmarkStart w:id="26" w:name="_Toc137553029"/>
      <w:r w:rsidRPr="001947A9">
        <w:t>Cost</w:t>
      </w:r>
      <w:bookmarkEnd w:id="26"/>
    </w:p>
    <w:p w:rsidR="001947A9" w:rsidRDefault="001947A9" w:rsidP="001947A9">
      <w:r w:rsidRPr="001947A9">
        <w:t xml:space="preserve">The estimated cost of the proposed </w:t>
      </w:r>
      <w:proofErr w:type="gramStart"/>
      <w:r w:rsidRPr="001947A9">
        <w:t>solution :</w:t>
      </w:r>
      <w:proofErr w:type="gramEnd"/>
      <w:r w:rsidRPr="001947A9">
        <w:t>*</w:t>
      </w:r>
    </w:p>
    <w:p w:rsidR="003377AF" w:rsidRPr="001947A9" w:rsidRDefault="003377AF" w:rsidP="003377AF">
      <w:r w:rsidRPr="001947A9">
        <w:t>What will be the cost of the result</w:t>
      </w:r>
      <w:r>
        <w:t>ant</w:t>
      </w:r>
      <w:r w:rsidRPr="001947A9">
        <w:t xml:space="preserve"> system? Is the solution eliminating the cost of the licensing</w:t>
      </w:r>
      <w:r w:rsidR="0034231D">
        <w:t xml:space="preserve"> (licensing implications)</w:t>
      </w:r>
      <w:r w:rsidRPr="001947A9">
        <w:t>?</w:t>
      </w:r>
    </w:p>
    <w:p w:rsidR="003377AF" w:rsidRPr="001947A9" w:rsidRDefault="003377AF" w:rsidP="001947A9"/>
    <w:p w:rsidR="001947A9" w:rsidRDefault="001947A9" w:rsidP="001947A9">
      <w:pPr>
        <w:spacing w:after="45" w:line="408" w:lineRule="atLeast"/>
        <w:jc w:val="left"/>
        <w:textAlignment w:val="center"/>
        <w:rPr>
          <w:rFonts w:ascii="poppins" w:eastAsia="Times New Roman" w:hAnsi="poppins" w:cs="Arial"/>
          <w:color w:val="050505"/>
          <w:sz w:val="23"/>
          <w:szCs w:val="23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0AD0F" wp14:editId="203BFB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0750" cy="438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6EA563" id="Rectangle 15" o:spid="_x0000_s1026" style="position:absolute;margin-left:0;margin-top:0;width:472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" fillcolor="white [3201]" strokecolor="#4f81bd [3204]" strokeweight="1pt"/>
            </w:pict>
          </mc:Fallback>
        </mc:AlternateContent>
      </w:r>
    </w:p>
    <w:p w:rsidR="001947A9" w:rsidRPr="001947A9" w:rsidRDefault="001947A9" w:rsidP="001947A9">
      <w:pPr>
        <w:spacing w:after="45" w:line="408" w:lineRule="atLeast"/>
        <w:jc w:val="left"/>
        <w:textAlignment w:val="center"/>
        <w:rPr>
          <w:rFonts w:ascii="poppins" w:eastAsia="Times New Roman" w:hAnsi="poppins" w:cs="Arial"/>
          <w:i/>
          <w:iCs/>
          <w:color w:val="050505"/>
          <w:sz w:val="18"/>
          <w:szCs w:val="18"/>
          <w:lang w:val="en-US"/>
        </w:rPr>
      </w:pPr>
    </w:p>
    <w:p w:rsidR="003B684E" w:rsidRDefault="0034231D" w:rsidP="003B684E">
      <w:pPr>
        <w:pStyle w:val="Heading1"/>
        <w:spacing w:before="240"/>
        <w:jc w:val="both"/>
      </w:pPr>
      <w:bookmarkStart w:id="27" w:name="_Toc137553030"/>
      <w:r>
        <w:t>High level s</w:t>
      </w:r>
      <w:r w:rsidR="003B684E">
        <w:t>cope and plan</w:t>
      </w:r>
      <w:bookmarkEnd w:id="27"/>
    </w:p>
    <w:p w:rsidR="003B684E" w:rsidRDefault="003B684E" w:rsidP="003B684E">
      <w:pPr>
        <w:rPr>
          <w:rFonts w:asciiTheme="minorHAnsi" w:hAnsiTheme="minorHAnsi"/>
          <w:bCs/>
          <w:color w:val="000000" w:themeColor="text1"/>
        </w:rPr>
      </w:pPr>
      <w:r>
        <w:rPr>
          <w:bCs/>
          <w:lang w:val="en-US"/>
        </w:rPr>
        <w:t>Provide a c</w:t>
      </w:r>
      <w:r w:rsidRPr="008E2115">
        <w:rPr>
          <w:bCs/>
          <w:lang w:val="en-US"/>
        </w:rPr>
        <w:t>lear scope and plan</w:t>
      </w:r>
      <w:r>
        <w:rPr>
          <w:bCs/>
          <w:lang w:val="en-US"/>
        </w:rPr>
        <w:t>.</w:t>
      </w:r>
      <w:r w:rsidR="00A31D4A">
        <w:rPr>
          <w:bCs/>
          <w:lang w:val="en-US"/>
        </w:rPr>
        <w:t xml:space="preserve"> </w:t>
      </w:r>
      <w:r w:rsidR="00A768EE">
        <w:rPr>
          <w:bCs/>
          <w:lang w:val="en-US"/>
        </w:rPr>
        <w:t xml:space="preserve">Describe the </w:t>
      </w:r>
      <w:r w:rsidR="00A31D4A">
        <w:rPr>
          <w:rFonts w:asciiTheme="minorHAnsi" w:hAnsiTheme="minorHAnsi"/>
          <w:color w:val="000000" w:themeColor="text1"/>
        </w:rPr>
        <w:t>approach to design</w:t>
      </w:r>
      <w:r w:rsidR="00A31D4A">
        <w:rPr>
          <w:rFonts w:asciiTheme="minorHAnsi" w:hAnsiTheme="minorHAnsi"/>
          <w:bCs/>
          <w:color w:val="000000" w:themeColor="text1"/>
        </w:rPr>
        <w:t>, dev</w:t>
      </w:r>
      <w:r w:rsidR="00A768EE">
        <w:rPr>
          <w:rFonts w:asciiTheme="minorHAnsi" w:hAnsiTheme="minorHAnsi"/>
          <w:bCs/>
          <w:color w:val="000000" w:themeColor="text1"/>
        </w:rPr>
        <w:t>elop</w:t>
      </w:r>
      <w:r w:rsidR="0034231D">
        <w:rPr>
          <w:rFonts w:asciiTheme="minorHAnsi" w:hAnsiTheme="minorHAnsi"/>
          <w:bCs/>
          <w:color w:val="000000" w:themeColor="text1"/>
        </w:rPr>
        <w:t>ment</w:t>
      </w:r>
      <w:r w:rsidR="00A768EE">
        <w:rPr>
          <w:rFonts w:asciiTheme="minorHAnsi" w:hAnsiTheme="minorHAnsi"/>
          <w:bCs/>
          <w:color w:val="000000" w:themeColor="text1"/>
        </w:rPr>
        <w:t xml:space="preserve"> and implement</w:t>
      </w:r>
      <w:r w:rsidR="0034231D">
        <w:rPr>
          <w:rFonts w:asciiTheme="minorHAnsi" w:hAnsiTheme="minorHAnsi"/>
          <w:bCs/>
          <w:color w:val="000000" w:themeColor="text1"/>
        </w:rPr>
        <w:t>ation of</w:t>
      </w:r>
      <w:r w:rsidR="00A768EE">
        <w:rPr>
          <w:rFonts w:asciiTheme="minorHAnsi" w:hAnsiTheme="minorHAnsi"/>
          <w:bCs/>
          <w:color w:val="000000" w:themeColor="text1"/>
        </w:rPr>
        <w:t xml:space="preserve"> the solution</w:t>
      </w:r>
    </w:p>
    <w:p w:rsidR="00A768EE" w:rsidRDefault="00A768EE" w:rsidP="003B684E">
      <w:pPr>
        <w:rPr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02079" wp14:editId="794C4F8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00750" cy="4381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9E176A" id="Rectangle 20" o:spid="_x0000_s1026" style="position:absolute;margin-left:0;margin-top:3pt;width:472.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" fillcolor="white [3201]" strokecolor="#4f81bd [3204]" strokeweight="1pt"/>
            </w:pict>
          </mc:Fallback>
        </mc:AlternateContent>
      </w:r>
    </w:p>
    <w:p w:rsidR="003250A0" w:rsidRDefault="003250A0" w:rsidP="003B684E">
      <w:pPr>
        <w:rPr>
          <w:bCs/>
          <w:lang w:val="en-US"/>
        </w:rPr>
      </w:pPr>
    </w:p>
    <w:p w:rsidR="003B684E" w:rsidRDefault="003250A0" w:rsidP="003250A0">
      <w:pPr>
        <w:tabs>
          <w:tab w:val="center" w:pos="4819"/>
        </w:tabs>
        <w:jc w:val="left"/>
        <w:rPr>
          <w:bCs/>
          <w:lang w:val="en-US"/>
        </w:rPr>
      </w:pPr>
      <w:r>
        <w:rPr>
          <w:bCs/>
          <w:lang w:val="en-US"/>
        </w:rPr>
        <w:tab/>
      </w:r>
    </w:p>
    <w:p w:rsidR="0034231D" w:rsidRDefault="0034231D" w:rsidP="0034231D">
      <w:pPr>
        <w:pStyle w:val="Heading1"/>
        <w:spacing w:before="240"/>
        <w:jc w:val="both"/>
      </w:pPr>
      <w:bookmarkStart w:id="28" w:name="_Toc137553031"/>
      <w:r>
        <w:t>Relevance and impact</w:t>
      </w:r>
      <w:bookmarkEnd w:id="28"/>
    </w:p>
    <w:p w:rsidR="0034231D" w:rsidRDefault="0034231D" w:rsidP="0034231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EEB1B1" wp14:editId="51239B9B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6000750" cy="4381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E6F846" id="Rectangle 21" o:spid="_x0000_s1026" style="position:absolute;margin-left:0;margin-top:17.35pt;width:472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" fillcolor="white [3201]" strokecolor="#4f81bd [3204]" strokeweight="1pt"/>
            </w:pict>
          </mc:Fallback>
        </mc:AlternateContent>
      </w:r>
      <w:r>
        <w:rPr>
          <w:bCs/>
          <w:lang w:val="en-US"/>
        </w:rPr>
        <w:t>What will the impact be on SITA processes? Is it compelling, measurable and relevant?</w:t>
      </w:r>
    </w:p>
    <w:p w:rsidR="0034231D" w:rsidRDefault="0034231D" w:rsidP="00933AEE"/>
    <w:p w:rsidR="0034231D" w:rsidRPr="00BC403B" w:rsidRDefault="0034231D" w:rsidP="00933AEE"/>
    <w:p w:rsidR="00933AEE" w:rsidRDefault="003250A0" w:rsidP="00A44D99">
      <w:pPr>
        <w:rPr>
          <w:rFonts w:asciiTheme="majorHAnsi" w:eastAsiaTheme="majorEastAsia" w:hAnsiTheme="majorHAnsi"/>
          <w:b/>
          <w:color w:val="0E1B8D"/>
        </w:rPr>
      </w:pPr>
      <w:r>
        <w:rPr>
          <w:rFonts w:asciiTheme="majorHAnsi" w:eastAsiaTheme="majorEastAsia" w:hAnsiTheme="majorHAnsi"/>
          <w:b/>
          <w:color w:val="0E1B8D"/>
        </w:rPr>
        <w:t>Comments</w:t>
      </w:r>
    </w:p>
    <w:p w:rsidR="003250A0" w:rsidRDefault="003250A0" w:rsidP="00A44D99">
      <w:r>
        <w:t>A</w:t>
      </w:r>
      <w:r w:rsidRPr="003250A0">
        <w:t>ny other</w:t>
      </w:r>
      <w:r>
        <w:t xml:space="preserve"> </w:t>
      </w:r>
      <w:r w:rsidR="004D4C55">
        <w:t>comments or</w:t>
      </w:r>
      <w:r w:rsidRPr="003250A0">
        <w:t xml:space="preserve"> points your team wants to highlight</w:t>
      </w:r>
      <w:r>
        <w:t>.</w:t>
      </w:r>
    </w:p>
    <w:p w:rsidR="00B75202" w:rsidRDefault="00B75202" w:rsidP="00A44D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86B2E" wp14:editId="3360EE68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00075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020758" id="Rectangle 19" o:spid="_x0000_s1026" style="position:absolute;margin-left:0;margin-top:1.7pt;width:472.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" fillcolor="white [3201]" strokecolor="#4f81bd [3204]" strokeweight="1pt"/>
            </w:pict>
          </mc:Fallback>
        </mc:AlternateContent>
      </w:r>
    </w:p>
    <w:p w:rsidR="00B75202" w:rsidRDefault="00B75202" w:rsidP="00A44D99"/>
    <w:p w:rsidR="00B75202" w:rsidRDefault="00B75202" w:rsidP="00A44D99"/>
    <w:p w:rsidR="00B75202" w:rsidRDefault="00B75202" w:rsidP="00A44D99"/>
    <w:p w:rsidR="003250A0" w:rsidRPr="003250A0" w:rsidRDefault="003250A0" w:rsidP="00A44D99"/>
    <w:sectPr w:rsidR="003250A0" w:rsidRPr="003250A0" w:rsidSect="00E5740F">
      <w:headerReference w:type="default" r:id="rId18"/>
      <w:footerReference w:type="default" r:id="rId19"/>
      <w:pgSz w:w="11906" w:h="16838" w:code="9"/>
      <w:pgMar w:top="1276" w:right="1134" w:bottom="993" w:left="1134" w:header="709" w:footer="5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1D3" w:rsidRDefault="007C21D3" w:rsidP="000C56A7">
      <w:pPr>
        <w:spacing w:after="0" w:line="240" w:lineRule="auto"/>
      </w:pPr>
      <w:r>
        <w:separator/>
      </w:r>
    </w:p>
  </w:endnote>
  <w:endnote w:type="continuationSeparator" w:id="0">
    <w:p w:rsidR="007C21D3" w:rsidRDefault="007C21D3" w:rsidP="000C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202" w:rsidRDefault="00B75202"/>
  <w:tbl>
    <w:tblPr>
      <w:tblW w:w="0" w:type="auto"/>
      <w:tblLook w:val="04A0" w:firstRow="1" w:lastRow="0" w:firstColumn="1" w:lastColumn="0" w:noHBand="0" w:noVBand="1"/>
    </w:tblPr>
    <w:tblGrid>
      <w:gridCol w:w="3828"/>
      <w:gridCol w:w="1984"/>
      <w:gridCol w:w="3816"/>
    </w:tblGrid>
    <w:tr w:rsidR="00B75202" w:rsidTr="00E5740F">
      <w:tc>
        <w:tcPr>
          <w:tcW w:w="3828" w:type="dxa"/>
        </w:tcPr>
        <w:p w:rsidR="00B75202" w:rsidRDefault="00B75202" w:rsidP="00E5740F">
          <w:pPr>
            <w:jc w:val="left"/>
            <w:rPr>
              <w:sz w:val="20"/>
            </w:rPr>
          </w:pPr>
        </w:p>
      </w:tc>
      <w:tc>
        <w:tcPr>
          <w:tcW w:w="1984" w:type="dxa"/>
        </w:tcPr>
        <w:p w:rsidR="00B75202" w:rsidRDefault="00B75202" w:rsidP="00733FB4">
          <w:pPr>
            <w:jc w:val="center"/>
            <w:rPr>
              <w:sz w:val="20"/>
            </w:rPr>
          </w:pPr>
          <w:r w:rsidRPr="00F37BD6">
            <w:rPr>
              <w:sz w:val="20"/>
            </w:rPr>
            <w:t>RESTRICTED</w:t>
          </w:r>
        </w:p>
      </w:tc>
      <w:tc>
        <w:tcPr>
          <w:tcW w:w="3816" w:type="dxa"/>
        </w:tcPr>
        <w:p w:rsidR="00B75202" w:rsidRDefault="00B75202" w:rsidP="00E5740F">
          <w:pPr>
            <w:jc w:val="right"/>
            <w:rPr>
              <w:sz w:val="20"/>
            </w:rPr>
          </w:pPr>
          <w:r>
            <w:rPr>
              <w:sz w:val="20"/>
              <w:szCs w:val="20"/>
            </w:rPr>
            <w:t xml:space="preserve">Page </w:t>
          </w:r>
          <w:r w:rsidRPr="00F37BD6">
            <w:rPr>
              <w:sz w:val="20"/>
              <w:szCs w:val="20"/>
            </w:rPr>
            <w:fldChar w:fldCharType="begin"/>
          </w:r>
          <w:r w:rsidRPr="00F37BD6">
            <w:rPr>
              <w:sz w:val="20"/>
              <w:szCs w:val="20"/>
            </w:rPr>
            <w:instrText xml:space="preserve"> PAGE   \* MERGEFORMAT </w:instrText>
          </w:r>
          <w:r w:rsidRPr="00F37BD6">
            <w:rPr>
              <w:sz w:val="20"/>
              <w:szCs w:val="20"/>
            </w:rPr>
            <w:fldChar w:fldCharType="separate"/>
          </w:r>
          <w:r w:rsidR="00167EE2">
            <w:rPr>
              <w:noProof/>
              <w:sz w:val="20"/>
              <w:szCs w:val="20"/>
            </w:rPr>
            <w:t>5</w:t>
          </w:r>
          <w:r w:rsidRPr="00F37BD6">
            <w:rPr>
              <w:sz w:val="20"/>
              <w:szCs w:val="20"/>
            </w:rPr>
            <w:fldChar w:fldCharType="end"/>
          </w:r>
          <w:r w:rsidRPr="00F37BD6">
            <w:rPr>
              <w:sz w:val="20"/>
              <w:szCs w:val="20"/>
            </w:rPr>
            <w:t xml:space="preserve"> of </w:t>
          </w:r>
          <w:r w:rsidRPr="00F37BD6">
            <w:rPr>
              <w:sz w:val="20"/>
              <w:szCs w:val="20"/>
            </w:rPr>
            <w:fldChar w:fldCharType="begin"/>
          </w:r>
          <w:r w:rsidRPr="00F37BD6">
            <w:rPr>
              <w:sz w:val="20"/>
              <w:szCs w:val="20"/>
            </w:rPr>
            <w:instrText xml:space="preserve"> NUMPAGES  \* Arabic  \* MERGEFORMAT </w:instrText>
          </w:r>
          <w:r w:rsidRPr="00F37BD6">
            <w:rPr>
              <w:sz w:val="20"/>
              <w:szCs w:val="20"/>
            </w:rPr>
            <w:fldChar w:fldCharType="separate"/>
          </w:r>
          <w:r w:rsidR="00167EE2">
            <w:rPr>
              <w:noProof/>
              <w:sz w:val="20"/>
              <w:szCs w:val="20"/>
            </w:rPr>
            <w:t>6</w:t>
          </w:r>
          <w:r w:rsidRPr="00F37BD6">
            <w:rPr>
              <w:sz w:val="20"/>
              <w:szCs w:val="20"/>
            </w:rPr>
            <w:fldChar w:fldCharType="end"/>
          </w:r>
        </w:p>
      </w:tc>
    </w:tr>
  </w:tbl>
  <w:p w:rsidR="00B75202" w:rsidRPr="00E5740F" w:rsidRDefault="00B75202" w:rsidP="00E5740F">
    <w:pPr>
      <w:spacing w:after="0" w:line="240" w:lineRule="auto"/>
      <w:rPr>
        <w:sz w:val="20"/>
        <w:szCs w:val="20"/>
      </w:rPr>
    </w:pPr>
    <w:r w:rsidRPr="00F37BD6">
      <w:rPr>
        <w:noProof/>
        <w:sz w:val="20"/>
        <w:lang w:val="en-US"/>
      </w:rPr>
      <mc:AlternateContent>
        <mc:Choice Requires="wps">
          <w:drawing>
            <wp:anchor distT="45720" distB="45720" distL="114300" distR="114300" simplePos="0" relativeHeight="251657216" behindDoc="1" locked="0" layoutInCell="1" allowOverlap="1" wp14:anchorId="50FA907C" wp14:editId="3785D344">
              <wp:simplePos x="0" y="0"/>
              <wp:positionH relativeFrom="margin">
                <wp:posOffset>5335403</wp:posOffset>
              </wp:positionH>
              <wp:positionV relativeFrom="paragraph">
                <wp:posOffset>-74598</wp:posOffset>
              </wp:positionV>
              <wp:extent cx="877475" cy="286603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7475" cy="28660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5202" w:rsidRPr="00F37BD6" w:rsidRDefault="00B75202" w:rsidP="00F37BD6">
                          <w:pPr>
                            <w:spacing w:after="0" w:line="240" w:lineRule="au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FA90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1pt;margin-top:-5.85pt;width:69.1pt;height:22.5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POIAIAABw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" stroked="f">
              <v:textbox>
                <w:txbxContent>
                  <w:p w:rsidR="00B75202" w:rsidRPr="00F37BD6" w:rsidRDefault="00B75202" w:rsidP="00F37BD6">
                    <w:pPr>
                      <w:spacing w:after="0" w:line="240" w:lineRule="auto"/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1D3" w:rsidRDefault="007C21D3" w:rsidP="000C56A7">
      <w:pPr>
        <w:spacing w:after="0" w:line="240" w:lineRule="auto"/>
      </w:pPr>
      <w:r>
        <w:separator/>
      </w:r>
    </w:p>
  </w:footnote>
  <w:footnote w:type="continuationSeparator" w:id="0">
    <w:p w:rsidR="007C21D3" w:rsidRDefault="007C21D3" w:rsidP="000C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202" w:rsidRPr="00F37BD6" w:rsidRDefault="00B75202">
    <w:pPr>
      <w:pStyle w:val="Header"/>
      <w:rPr>
        <w:sz w:val="20"/>
      </w:rPr>
    </w:pPr>
    <w:r w:rsidRPr="00F37BD6">
      <w:rPr>
        <w:sz w:val="20"/>
      </w:rPr>
      <w:t>RESTRICTED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359C"/>
    <w:multiLevelType w:val="hybridMultilevel"/>
    <w:tmpl w:val="8C60E0DA"/>
    <w:lvl w:ilvl="0" w:tplc="9E48D79E">
      <w:start w:val="1"/>
      <w:numFmt w:val="lowerLetter"/>
      <w:pStyle w:val="Bulleta"/>
      <w:lvlText w:val="%1)"/>
      <w:lvlJc w:val="left"/>
      <w:pPr>
        <w:ind w:left="1080" w:hanging="360"/>
      </w:pPr>
    </w:lvl>
    <w:lvl w:ilvl="1" w:tplc="1C09001B">
      <w:start w:val="1"/>
      <w:numFmt w:val="lowerRoman"/>
      <w:lvlText w:val="%2."/>
      <w:lvlJc w:val="righ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6260DC"/>
    <w:multiLevelType w:val="hybridMultilevel"/>
    <w:tmpl w:val="3AAE8E60"/>
    <w:lvl w:ilvl="0" w:tplc="1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62DC07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CF88B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165B4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91C51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1EB0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52EE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06F04486"/>
    <w:multiLevelType w:val="multilevel"/>
    <w:tmpl w:val="054C931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47" w:hanging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567" w:hanging="567"/>
      </w:pPr>
      <w:rPr>
        <w:rFonts w:hint="default"/>
        <w:color w:val="0E1B8D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567" w:hanging="567"/>
      </w:pPr>
      <w:rPr>
        <w:rFonts w:hint="default"/>
        <w:color w:val="0E1B8D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3">
    <w:nsid w:val="07394BA4"/>
    <w:multiLevelType w:val="multilevel"/>
    <w:tmpl w:val="5EFC7B50"/>
    <w:styleLink w:val="Opsomming"/>
    <w:lvl w:ilvl="0">
      <w:start w:val="1"/>
      <w:numFmt w:val="bullet"/>
      <w:pStyle w:val="Bullets"/>
      <w:lvlText w:val="•"/>
      <w:lvlJc w:val="left"/>
      <w:pPr>
        <w:ind w:left="284" w:hanging="284"/>
      </w:pPr>
      <w:rPr>
        <w:rFonts w:ascii="Verdana" w:hAnsi="Verdana" w:hint="default"/>
        <w:color w:val="1F497D" w:themeColor="text2"/>
      </w:rPr>
    </w:lvl>
    <w:lvl w:ilvl="1">
      <w:start w:val="1"/>
      <w:numFmt w:val="bullet"/>
      <w:lvlText w:val="•"/>
      <w:lvlJc w:val="left"/>
      <w:pPr>
        <w:ind w:left="851" w:hanging="284"/>
      </w:pPr>
      <w:rPr>
        <w:rFonts w:ascii="Verdana" w:hAnsi="Verdana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134"/>
        </w:tabs>
        <w:ind w:left="1418" w:hanging="284"/>
      </w:pPr>
      <w:rPr>
        <w:rFonts w:ascii="Verdana" w:hAnsi="Verdana" w:hint="default"/>
        <w:color w:val="auto"/>
      </w:rPr>
    </w:lvl>
    <w:lvl w:ilvl="3">
      <w:start w:val="1"/>
      <w:numFmt w:val="none"/>
      <w:lvlText w:val=""/>
      <w:lvlJc w:val="left"/>
      <w:pPr>
        <w:ind w:left="1985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552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4820" w:hanging="284"/>
      </w:pPr>
      <w:rPr>
        <w:rFonts w:hint="default"/>
      </w:rPr>
    </w:lvl>
  </w:abstractNum>
  <w:abstractNum w:abstractNumId="4">
    <w:nsid w:val="07A15BEC"/>
    <w:multiLevelType w:val="hybridMultilevel"/>
    <w:tmpl w:val="C70CD1A6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07F90734"/>
    <w:multiLevelType w:val="hybridMultilevel"/>
    <w:tmpl w:val="23A6055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7">
      <w:start w:val="1"/>
      <w:numFmt w:val="lowerLetter"/>
      <w:lvlText w:val="%2)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F34E7"/>
    <w:multiLevelType w:val="multilevel"/>
    <w:tmpl w:val="5EFC7B50"/>
    <w:numStyleLink w:val="Opsomming"/>
  </w:abstractNum>
  <w:abstractNum w:abstractNumId="7">
    <w:nsid w:val="1039108C"/>
    <w:multiLevelType w:val="multilevel"/>
    <w:tmpl w:val="094AD3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34F7A7D"/>
    <w:multiLevelType w:val="hybridMultilevel"/>
    <w:tmpl w:val="B51A4AD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24CA0"/>
    <w:multiLevelType w:val="multilevel"/>
    <w:tmpl w:val="B6648C8E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6F6082F"/>
    <w:multiLevelType w:val="hybridMultilevel"/>
    <w:tmpl w:val="5B38EC26"/>
    <w:lvl w:ilvl="0" w:tplc="6B1CAF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77161"/>
    <w:multiLevelType w:val="hybridMultilevel"/>
    <w:tmpl w:val="940C237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3AC4FE98">
      <w:start w:val="1"/>
      <w:numFmt w:val="decimal"/>
      <w:lvlText w:val="%2."/>
      <w:lvlJc w:val="left"/>
      <w:pPr>
        <w:ind w:left="1650" w:hanging="57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F6D06"/>
    <w:multiLevelType w:val="multilevel"/>
    <w:tmpl w:val="7DDA798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2A947A2"/>
    <w:multiLevelType w:val="multilevel"/>
    <w:tmpl w:val="88721E14"/>
    <w:name w:val="Numbered List"/>
    <w:lvl w:ilvl="0">
      <w:start w:val="1"/>
      <w:numFmt w:val="lowerLetter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567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14">
    <w:nsid w:val="35720F4C"/>
    <w:multiLevelType w:val="hybridMultilevel"/>
    <w:tmpl w:val="04F45BB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34AA1"/>
    <w:multiLevelType w:val="hybridMultilevel"/>
    <w:tmpl w:val="9182AD6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7">
      <w:start w:val="1"/>
      <w:numFmt w:val="lowerLetter"/>
      <w:lvlText w:val="%2)"/>
      <w:lvlJc w:val="left"/>
      <w:pPr>
        <w:ind w:left="1650" w:hanging="57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85D1F"/>
    <w:multiLevelType w:val="multilevel"/>
    <w:tmpl w:val="578857FA"/>
    <w:lvl w:ilvl="0">
      <w:start w:val="2"/>
      <w:numFmt w:val="upperLetter"/>
      <w:pStyle w:val="AnnexH1"/>
      <w:suff w:val="space"/>
      <w:lvlText w:val="Annex %1: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nnexH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nexH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nexH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>
    <w:nsid w:val="46835F64"/>
    <w:multiLevelType w:val="hybridMultilevel"/>
    <w:tmpl w:val="A03EEBBC"/>
    <w:lvl w:ilvl="0" w:tplc="20E8DBE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7469E"/>
    <w:multiLevelType w:val="hybridMultilevel"/>
    <w:tmpl w:val="C68C8BF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073DB"/>
    <w:multiLevelType w:val="hybridMultilevel"/>
    <w:tmpl w:val="0C4C2706"/>
    <w:lvl w:ilvl="0" w:tplc="1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5B853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DC07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CF88B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165B4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91C51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1EB0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52EE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>
    <w:nsid w:val="56C3352A"/>
    <w:multiLevelType w:val="hybridMultilevel"/>
    <w:tmpl w:val="A7588E0C"/>
    <w:lvl w:ilvl="0" w:tplc="20E8DBE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13FDC"/>
    <w:multiLevelType w:val="hybridMultilevel"/>
    <w:tmpl w:val="DB90DE96"/>
    <w:lvl w:ilvl="0" w:tplc="1C090017">
      <w:start w:val="1"/>
      <w:numFmt w:val="lowerLetter"/>
      <w:lvlText w:val="%1)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5DFC5471"/>
    <w:multiLevelType w:val="hybridMultilevel"/>
    <w:tmpl w:val="99582AC0"/>
    <w:lvl w:ilvl="0" w:tplc="6B1CAF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233D8"/>
    <w:multiLevelType w:val="hybridMultilevel"/>
    <w:tmpl w:val="52DE79B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B7897"/>
    <w:multiLevelType w:val="hybridMultilevel"/>
    <w:tmpl w:val="F7B4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DB7E0D"/>
    <w:multiLevelType w:val="hybridMultilevel"/>
    <w:tmpl w:val="2CA4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5A12D1"/>
    <w:multiLevelType w:val="hybridMultilevel"/>
    <w:tmpl w:val="3F4EFA0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C116D"/>
    <w:multiLevelType w:val="multilevel"/>
    <w:tmpl w:val="5C045D5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7F496FDA"/>
    <w:multiLevelType w:val="hybridMultilevel"/>
    <w:tmpl w:val="DB90DE96"/>
    <w:lvl w:ilvl="0" w:tplc="1C090017">
      <w:start w:val="1"/>
      <w:numFmt w:val="lowerLetter"/>
      <w:lvlText w:val="%1)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26"/>
  </w:num>
  <w:num w:numId="5">
    <w:abstractNumId w:val="18"/>
  </w:num>
  <w:num w:numId="6">
    <w:abstractNumId w:val="21"/>
  </w:num>
  <w:num w:numId="7">
    <w:abstractNumId w:val="11"/>
  </w:num>
  <w:num w:numId="8">
    <w:abstractNumId w:val="14"/>
  </w:num>
  <w:num w:numId="9">
    <w:abstractNumId w:val="19"/>
  </w:num>
  <w:num w:numId="10">
    <w:abstractNumId w:val="15"/>
  </w:num>
  <w:num w:numId="11">
    <w:abstractNumId w:val="23"/>
  </w:num>
  <w:num w:numId="12">
    <w:abstractNumId w:val="5"/>
  </w:num>
  <w:num w:numId="13">
    <w:abstractNumId w:val="8"/>
  </w:num>
  <w:num w:numId="14">
    <w:abstractNumId w:val="12"/>
  </w:num>
  <w:num w:numId="15">
    <w:abstractNumId w:val="24"/>
  </w:num>
  <w:num w:numId="16">
    <w:abstractNumId w:val="28"/>
  </w:num>
  <w:num w:numId="17">
    <w:abstractNumId w:val="25"/>
  </w:num>
  <w:num w:numId="18">
    <w:abstractNumId w:val="1"/>
  </w:num>
  <w:num w:numId="19">
    <w:abstractNumId w:val="4"/>
  </w:num>
  <w:num w:numId="20">
    <w:abstractNumId w:val="10"/>
  </w:num>
  <w:num w:numId="21">
    <w:abstractNumId w:val="7"/>
  </w:num>
  <w:num w:numId="22">
    <w:abstractNumId w:val="9"/>
  </w:num>
  <w:num w:numId="23">
    <w:abstractNumId w:val="22"/>
  </w:num>
  <w:num w:numId="24">
    <w:abstractNumId w:val="27"/>
  </w:num>
  <w:num w:numId="25">
    <w:abstractNumId w:val="3"/>
  </w:num>
  <w:num w:numId="26">
    <w:abstractNumId w:val="6"/>
  </w:num>
  <w:num w:numId="27">
    <w:abstractNumId w:val="17"/>
  </w:num>
  <w:num w:numId="28">
    <w:abstractNumId w:val="20"/>
  </w:num>
  <w:num w:numId="29">
    <w:abstractNumId w:val="2"/>
  </w:num>
  <w:num w:numId="3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nforcement="0"/>
  <w:autoFormatOverride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7"/>
    <w:rsid w:val="00000C7C"/>
    <w:rsid w:val="00001165"/>
    <w:rsid w:val="00002BB1"/>
    <w:rsid w:val="00003998"/>
    <w:rsid w:val="00007581"/>
    <w:rsid w:val="00007BE4"/>
    <w:rsid w:val="00010072"/>
    <w:rsid w:val="00013F1C"/>
    <w:rsid w:val="00016189"/>
    <w:rsid w:val="00016DEE"/>
    <w:rsid w:val="00020C24"/>
    <w:rsid w:val="000229D8"/>
    <w:rsid w:val="0003320B"/>
    <w:rsid w:val="0003349C"/>
    <w:rsid w:val="00035BC2"/>
    <w:rsid w:val="00035D10"/>
    <w:rsid w:val="0003678D"/>
    <w:rsid w:val="000373D5"/>
    <w:rsid w:val="00037FD9"/>
    <w:rsid w:val="00040277"/>
    <w:rsid w:val="00041C05"/>
    <w:rsid w:val="000430AA"/>
    <w:rsid w:val="000434A9"/>
    <w:rsid w:val="00044830"/>
    <w:rsid w:val="0004542A"/>
    <w:rsid w:val="0004584F"/>
    <w:rsid w:val="00045B13"/>
    <w:rsid w:val="00046025"/>
    <w:rsid w:val="00046656"/>
    <w:rsid w:val="00050BF7"/>
    <w:rsid w:val="00050D5F"/>
    <w:rsid w:val="0005172C"/>
    <w:rsid w:val="00056E51"/>
    <w:rsid w:val="000576C4"/>
    <w:rsid w:val="00064384"/>
    <w:rsid w:val="0007024E"/>
    <w:rsid w:val="0007132A"/>
    <w:rsid w:val="000726FF"/>
    <w:rsid w:val="00074376"/>
    <w:rsid w:val="00074604"/>
    <w:rsid w:val="00074BB6"/>
    <w:rsid w:val="00077BC0"/>
    <w:rsid w:val="00080603"/>
    <w:rsid w:val="00084AFA"/>
    <w:rsid w:val="00085306"/>
    <w:rsid w:val="00085630"/>
    <w:rsid w:val="000861ED"/>
    <w:rsid w:val="000875DD"/>
    <w:rsid w:val="00087CD2"/>
    <w:rsid w:val="000925D2"/>
    <w:rsid w:val="000931C9"/>
    <w:rsid w:val="0009359E"/>
    <w:rsid w:val="00094A97"/>
    <w:rsid w:val="00095EBF"/>
    <w:rsid w:val="000971BC"/>
    <w:rsid w:val="000977BC"/>
    <w:rsid w:val="000A19FC"/>
    <w:rsid w:val="000A20F8"/>
    <w:rsid w:val="000A6067"/>
    <w:rsid w:val="000A6979"/>
    <w:rsid w:val="000B01FF"/>
    <w:rsid w:val="000B2183"/>
    <w:rsid w:val="000B2426"/>
    <w:rsid w:val="000B4DD8"/>
    <w:rsid w:val="000B5945"/>
    <w:rsid w:val="000B6D37"/>
    <w:rsid w:val="000B7298"/>
    <w:rsid w:val="000C0379"/>
    <w:rsid w:val="000C0BED"/>
    <w:rsid w:val="000C3713"/>
    <w:rsid w:val="000C4B4E"/>
    <w:rsid w:val="000C4ED3"/>
    <w:rsid w:val="000C56A7"/>
    <w:rsid w:val="000C68A6"/>
    <w:rsid w:val="000C7F36"/>
    <w:rsid w:val="000D0338"/>
    <w:rsid w:val="000D33D7"/>
    <w:rsid w:val="000D3AE3"/>
    <w:rsid w:val="000D69CE"/>
    <w:rsid w:val="000D78ED"/>
    <w:rsid w:val="000E0A17"/>
    <w:rsid w:val="000E0CA1"/>
    <w:rsid w:val="000E350F"/>
    <w:rsid w:val="000E74D4"/>
    <w:rsid w:val="000E7659"/>
    <w:rsid w:val="000E7E50"/>
    <w:rsid w:val="000F003B"/>
    <w:rsid w:val="000F091C"/>
    <w:rsid w:val="000F16BB"/>
    <w:rsid w:val="000F2928"/>
    <w:rsid w:val="000F2B2F"/>
    <w:rsid w:val="000F3B7B"/>
    <w:rsid w:val="000F3D5E"/>
    <w:rsid w:val="000F3D6A"/>
    <w:rsid w:val="000F437A"/>
    <w:rsid w:val="000F556D"/>
    <w:rsid w:val="000F61AC"/>
    <w:rsid w:val="00100FD1"/>
    <w:rsid w:val="0010120D"/>
    <w:rsid w:val="00101260"/>
    <w:rsid w:val="00101A1D"/>
    <w:rsid w:val="00103520"/>
    <w:rsid w:val="001036D3"/>
    <w:rsid w:val="00103C83"/>
    <w:rsid w:val="00103EF0"/>
    <w:rsid w:val="00104612"/>
    <w:rsid w:val="00106CFD"/>
    <w:rsid w:val="00106DA5"/>
    <w:rsid w:val="00110BB4"/>
    <w:rsid w:val="00111358"/>
    <w:rsid w:val="00112578"/>
    <w:rsid w:val="00112CF3"/>
    <w:rsid w:val="0011532B"/>
    <w:rsid w:val="00120323"/>
    <w:rsid w:val="001204DB"/>
    <w:rsid w:val="0012099B"/>
    <w:rsid w:val="0012161F"/>
    <w:rsid w:val="001254DC"/>
    <w:rsid w:val="00125948"/>
    <w:rsid w:val="001261A4"/>
    <w:rsid w:val="00127F2A"/>
    <w:rsid w:val="0013132F"/>
    <w:rsid w:val="001313AD"/>
    <w:rsid w:val="00131DFE"/>
    <w:rsid w:val="00132C5E"/>
    <w:rsid w:val="001337D4"/>
    <w:rsid w:val="0013600B"/>
    <w:rsid w:val="001369A8"/>
    <w:rsid w:val="00136A76"/>
    <w:rsid w:val="00136FD5"/>
    <w:rsid w:val="00143791"/>
    <w:rsid w:val="00144F87"/>
    <w:rsid w:val="0015107C"/>
    <w:rsid w:val="001514EB"/>
    <w:rsid w:val="00151E19"/>
    <w:rsid w:val="001530DA"/>
    <w:rsid w:val="0015371F"/>
    <w:rsid w:val="00153E84"/>
    <w:rsid w:val="0015545D"/>
    <w:rsid w:val="001555FB"/>
    <w:rsid w:val="00155B14"/>
    <w:rsid w:val="00157BFB"/>
    <w:rsid w:val="00157F81"/>
    <w:rsid w:val="00157FE4"/>
    <w:rsid w:val="00161A18"/>
    <w:rsid w:val="00161B69"/>
    <w:rsid w:val="00164E83"/>
    <w:rsid w:val="00166245"/>
    <w:rsid w:val="00167C1C"/>
    <w:rsid w:val="00167E97"/>
    <w:rsid w:val="00167EE2"/>
    <w:rsid w:val="00171C1F"/>
    <w:rsid w:val="00176BD1"/>
    <w:rsid w:val="00180F03"/>
    <w:rsid w:val="001838D6"/>
    <w:rsid w:val="001840F5"/>
    <w:rsid w:val="00184BD7"/>
    <w:rsid w:val="001916C3"/>
    <w:rsid w:val="001925B4"/>
    <w:rsid w:val="001947A9"/>
    <w:rsid w:val="001948CC"/>
    <w:rsid w:val="001968F4"/>
    <w:rsid w:val="00196E32"/>
    <w:rsid w:val="001A1CC8"/>
    <w:rsid w:val="001A1E25"/>
    <w:rsid w:val="001A20A9"/>
    <w:rsid w:val="001A2F1B"/>
    <w:rsid w:val="001A3986"/>
    <w:rsid w:val="001A3C67"/>
    <w:rsid w:val="001A5C42"/>
    <w:rsid w:val="001A5CB5"/>
    <w:rsid w:val="001A5EF5"/>
    <w:rsid w:val="001A6189"/>
    <w:rsid w:val="001A64D6"/>
    <w:rsid w:val="001B13D3"/>
    <w:rsid w:val="001B299E"/>
    <w:rsid w:val="001B2FE2"/>
    <w:rsid w:val="001B3C53"/>
    <w:rsid w:val="001B44B1"/>
    <w:rsid w:val="001B4A76"/>
    <w:rsid w:val="001B58BA"/>
    <w:rsid w:val="001B6393"/>
    <w:rsid w:val="001B6403"/>
    <w:rsid w:val="001C024E"/>
    <w:rsid w:val="001C3272"/>
    <w:rsid w:val="001C3537"/>
    <w:rsid w:val="001C3657"/>
    <w:rsid w:val="001C36B4"/>
    <w:rsid w:val="001C3A66"/>
    <w:rsid w:val="001C3FC4"/>
    <w:rsid w:val="001C6343"/>
    <w:rsid w:val="001D0676"/>
    <w:rsid w:val="001D1C9E"/>
    <w:rsid w:val="001D228A"/>
    <w:rsid w:val="001D2B43"/>
    <w:rsid w:val="001D38B9"/>
    <w:rsid w:val="001D3FF0"/>
    <w:rsid w:val="001D7AAE"/>
    <w:rsid w:val="001E00A2"/>
    <w:rsid w:val="001E00FD"/>
    <w:rsid w:val="001E0684"/>
    <w:rsid w:val="001E2F3D"/>
    <w:rsid w:val="001E3A90"/>
    <w:rsid w:val="001E4464"/>
    <w:rsid w:val="001E48DF"/>
    <w:rsid w:val="001E52F7"/>
    <w:rsid w:val="001E570E"/>
    <w:rsid w:val="001E7A37"/>
    <w:rsid w:val="001F03DC"/>
    <w:rsid w:val="001F335B"/>
    <w:rsid w:val="001F3A56"/>
    <w:rsid w:val="001F3CDB"/>
    <w:rsid w:val="001F5EDD"/>
    <w:rsid w:val="001F7572"/>
    <w:rsid w:val="002006E0"/>
    <w:rsid w:val="00201DE9"/>
    <w:rsid w:val="00201F38"/>
    <w:rsid w:val="002037E4"/>
    <w:rsid w:val="002044C2"/>
    <w:rsid w:val="002054DB"/>
    <w:rsid w:val="00206A17"/>
    <w:rsid w:val="00210332"/>
    <w:rsid w:val="00217842"/>
    <w:rsid w:val="0022296F"/>
    <w:rsid w:val="00223B97"/>
    <w:rsid w:val="0022510C"/>
    <w:rsid w:val="002255B7"/>
    <w:rsid w:val="00226233"/>
    <w:rsid w:val="00226FE5"/>
    <w:rsid w:val="00230486"/>
    <w:rsid w:val="00230555"/>
    <w:rsid w:val="002314D8"/>
    <w:rsid w:val="00231A1E"/>
    <w:rsid w:val="002356D0"/>
    <w:rsid w:val="00235F8D"/>
    <w:rsid w:val="00236C7E"/>
    <w:rsid w:val="00242260"/>
    <w:rsid w:val="002438D6"/>
    <w:rsid w:val="00246519"/>
    <w:rsid w:val="00250657"/>
    <w:rsid w:val="00250EF8"/>
    <w:rsid w:val="00251CDA"/>
    <w:rsid w:val="0025246D"/>
    <w:rsid w:val="002525AC"/>
    <w:rsid w:val="00253D83"/>
    <w:rsid w:val="00255B07"/>
    <w:rsid w:val="00257F43"/>
    <w:rsid w:val="00260826"/>
    <w:rsid w:val="00260F2A"/>
    <w:rsid w:val="00261107"/>
    <w:rsid w:val="002622B0"/>
    <w:rsid w:val="00262A3D"/>
    <w:rsid w:val="00263C76"/>
    <w:rsid w:val="00263F56"/>
    <w:rsid w:val="00264AB7"/>
    <w:rsid w:val="002675C2"/>
    <w:rsid w:val="0027007C"/>
    <w:rsid w:val="00270151"/>
    <w:rsid w:val="00270B30"/>
    <w:rsid w:val="00271BB5"/>
    <w:rsid w:val="0027324E"/>
    <w:rsid w:val="002748CA"/>
    <w:rsid w:val="00274BC9"/>
    <w:rsid w:val="0027577C"/>
    <w:rsid w:val="0027684D"/>
    <w:rsid w:val="002776A2"/>
    <w:rsid w:val="00281862"/>
    <w:rsid w:val="00282D47"/>
    <w:rsid w:val="00283BCF"/>
    <w:rsid w:val="002851FC"/>
    <w:rsid w:val="00291B4E"/>
    <w:rsid w:val="00291BE6"/>
    <w:rsid w:val="0029235A"/>
    <w:rsid w:val="002A01C1"/>
    <w:rsid w:val="002A0D02"/>
    <w:rsid w:val="002A1876"/>
    <w:rsid w:val="002A3AA8"/>
    <w:rsid w:val="002A61BA"/>
    <w:rsid w:val="002A67EB"/>
    <w:rsid w:val="002B13AD"/>
    <w:rsid w:val="002B1E6C"/>
    <w:rsid w:val="002B260C"/>
    <w:rsid w:val="002B447E"/>
    <w:rsid w:val="002B4CAD"/>
    <w:rsid w:val="002B55BF"/>
    <w:rsid w:val="002B56C0"/>
    <w:rsid w:val="002C1C11"/>
    <w:rsid w:val="002C2CFE"/>
    <w:rsid w:val="002C7545"/>
    <w:rsid w:val="002C7B22"/>
    <w:rsid w:val="002C7B67"/>
    <w:rsid w:val="002D25B1"/>
    <w:rsid w:val="002D31C4"/>
    <w:rsid w:val="002D6B5B"/>
    <w:rsid w:val="002D713A"/>
    <w:rsid w:val="002D7604"/>
    <w:rsid w:val="002E0D0D"/>
    <w:rsid w:val="002E2FE2"/>
    <w:rsid w:val="002E56D6"/>
    <w:rsid w:val="002E5800"/>
    <w:rsid w:val="002E608C"/>
    <w:rsid w:val="002E6915"/>
    <w:rsid w:val="002F0B3C"/>
    <w:rsid w:val="002F0F8C"/>
    <w:rsid w:val="002F1E3D"/>
    <w:rsid w:val="002F38D3"/>
    <w:rsid w:val="002F4EC9"/>
    <w:rsid w:val="002F7439"/>
    <w:rsid w:val="0030011C"/>
    <w:rsid w:val="0030196B"/>
    <w:rsid w:val="003026B2"/>
    <w:rsid w:val="00303069"/>
    <w:rsid w:val="003106FD"/>
    <w:rsid w:val="00311CCE"/>
    <w:rsid w:val="0031207A"/>
    <w:rsid w:val="0031225E"/>
    <w:rsid w:val="0031237C"/>
    <w:rsid w:val="0031382E"/>
    <w:rsid w:val="00313BC8"/>
    <w:rsid w:val="003162BB"/>
    <w:rsid w:val="003166EC"/>
    <w:rsid w:val="00316ED4"/>
    <w:rsid w:val="00320906"/>
    <w:rsid w:val="003210AE"/>
    <w:rsid w:val="0032339F"/>
    <w:rsid w:val="00323D78"/>
    <w:rsid w:val="003250A0"/>
    <w:rsid w:val="00325160"/>
    <w:rsid w:val="00326C03"/>
    <w:rsid w:val="00326E16"/>
    <w:rsid w:val="00330866"/>
    <w:rsid w:val="00331A59"/>
    <w:rsid w:val="003350E3"/>
    <w:rsid w:val="003354A4"/>
    <w:rsid w:val="003364C3"/>
    <w:rsid w:val="00336C39"/>
    <w:rsid w:val="003377AF"/>
    <w:rsid w:val="003410E1"/>
    <w:rsid w:val="00341AFD"/>
    <w:rsid w:val="0034231D"/>
    <w:rsid w:val="00342B1C"/>
    <w:rsid w:val="00343019"/>
    <w:rsid w:val="003438C4"/>
    <w:rsid w:val="003478BB"/>
    <w:rsid w:val="0035078D"/>
    <w:rsid w:val="00350B59"/>
    <w:rsid w:val="00351276"/>
    <w:rsid w:val="003531F7"/>
    <w:rsid w:val="00354110"/>
    <w:rsid w:val="00355121"/>
    <w:rsid w:val="00355E9B"/>
    <w:rsid w:val="003574DE"/>
    <w:rsid w:val="00360FA3"/>
    <w:rsid w:val="00364574"/>
    <w:rsid w:val="0036570B"/>
    <w:rsid w:val="003669A5"/>
    <w:rsid w:val="003672E8"/>
    <w:rsid w:val="003708C3"/>
    <w:rsid w:val="00370C77"/>
    <w:rsid w:val="00371F22"/>
    <w:rsid w:val="003735A3"/>
    <w:rsid w:val="00373647"/>
    <w:rsid w:val="00374011"/>
    <w:rsid w:val="00374285"/>
    <w:rsid w:val="00374D2A"/>
    <w:rsid w:val="003752EE"/>
    <w:rsid w:val="00376FC7"/>
    <w:rsid w:val="00380396"/>
    <w:rsid w:val="00382AB9"/>
    <w:rsid w:val="00387724"/>
    <w:rsid w:val="00390108"/>
    <w:rsid w:val="00390F37"/>
    <w:rsid w:val="003917F7"/>
    <w:rsid w:val="00391A43"/>
    <w:rsid w:val="0039285B"/>
    <w:rsid w:val="003935E0"/>
    <w:rsid w:val="00393787"/>
    <w:rsid w:val="00393F04"/>
    <w:rsid w:val="003940D5"/>
    <w:rsid w:val="0039448C"/>
    <w:rsid w:val="00396211"/>
    <w:rsid w:val="0039771D"/>
    <w:rsid w:val="00397E7E"/>
    <w:rsid w:val="003A2443"/>
    <w:rsid w:val="003A51B9"/>
    <w:rsid w:val="003A5524"/>
    <w:rsid w:val="003A5E0C"/>
    <w:rsid w:val="003A7B63"/>
    <w:rsid w:val="003B119A"/>
    <w:rsid w:val="003B208C"/>
    <w:rsid w:val="003B320F"/>
    <w:rsid w:val="003B3DD1"/>
    <w:rsid w:val="003B41BF"/>
    <w:rsid w:val="003B422A"/>
    <w:rsid w:val="003B54E1"/>
    <w:rsid w:val="003B684E"/>
    <w:rsid w:val="003B686D"/>
    <w:rsid w:val="003C022A"/>
    <w:rsid w:val="003C096A"/>
    <w:rsid w:val="003C0E62"/>
    <w:rsid w:val="003C2655"/>
    <w:rsid w:val="003C412F"/>
    <w:rsid w:val="003C486A"/>
    <w:rsid w:val="003C7734"/>
    <w:rsid w:val="003D36CB"/>
    <w:rsid w:val="003D7BA2"/>
    <w:rsid w:val="003E0A27"/>
    <w:rsid w:val="003E0E1E"/>
    <w:rsid w:val="003E0F6F"/>
    <w:rsid w:val="003E1CEB"/>
    <w:rsid w:val="003E2412"/>
    <w:rsid w:val="003E3376"/>
    <w:rsid w:val="003E4177"/>
    <w:rsid w:val="003E5083"/>
    <w:rsid w:val="003E6F14"/>
    <w:rsid w:val="003F3933"/>
    <w:rsid w:val="003F40A7"/>
    <w:rsid w:val="003F4336"/>
    <w:rsid w:val="003F78D1"/>
    <w:rsid w:val="003F7BFE"/>
    <w:rsid w:val="00400714"/>
    <w:rsid w:val="00401F53"/>
    <w:rsid w:val="00402EDA"/>
    <w:rsid w:val="0040405E"/>
    <w:rsid w:val="0040501A"/>
    <w:rsid w:val="00405355"/>
    <w:rsid w:val="00407469"/>
    <w:rsid w:val="004109AC"/>
    <w:rsid w:val="00415CF6"/>
    <w:rsid w:val="00420E1B"/>
    <w:rsid w:val="004214A4"/>
    <w:rsid w:val="00421D45"/>
    <w:rsid w:val="00422A21"/>
    <w:rsid w:val="00423D20"/>
    <w:rsid w:val="004244D9"/>
    <w:rsid w:val="00425173"/>
    <w:rsid w:val="00425C13"/>
    <w:rsid w:val="00427404"/>
    <w:rsid w:val="004308D3"/>
    <w:rsid w:val="00430C96"/>
    <w:rsid w:val="00430F40"/>
    <w:rsid w:val="00431E7C"/>
    <w:rsid w:val="004337C0"/>
    <w:rsid w:val="00434D27"/>
    <w:rsid w:val="00435DB1"/>
    <w:rsid w:val="0043679C"/>
    <w:rsid w:val="0043700E"/>
    <w:rsid w:val="0043718A"/>
    <w:rsid w:val="00442C70"/>
    <w:rsid w:val="004458A5"/>
    <w:rsid w:val="00445B91"/>
    <w:rsid w:val="00445DA7"/>
    <w:rsid w:val="00446FB9"/>
    <w:rsid w:val="004505C2"/>
    <w:rsid w:val="00452538"/>
    <w:rsid w:val="0045408E"/>
    <w:rsid w:val="00454CD0"/>
    <w:rsid w:val="00454EDB"/>
    <w:rsid w:val="00456138"/>
    <w:rsid w:val="0045736D"/>
    <w:rsid w:val="00460868"/>
    <w:rsid w:val="00461CC1"/>
    <w:rsid w:val="00462DF8"/>
    <w:rsid w:val="00463ABC"/>
    <w:rsid w:val="004651E1"/>
    <w:rsid w:val="00465DB6"/>
    <w:rsid w:val="00466CAC"/>
    <w:rsid w:val="00466DBC"/>
    <w:rsid w:val="00467B33"/>
    <w:rsid w:val="00471505"/>
    <w:rsid w:val="004718C0"/>
    <w:rsid w:val="004722A7"/>
    <w:rsid w:val="004731CE"/>
    <w:rsid w:val="00473711"/>
    <w:rsid w:val="00473E00"/>
    <w:rsid w:val="00477B28"/>
    <w:rsid w:val="00481EE3"/>
    <w:rsid w:val="004828BB"/>
    <w:rsid w:val="004831DE"/>
    <w:rsid w:val="0048366E"/>
    <w:rsid w:val="00483904"/>
    <w:rsid w:val="0048522D"/>
    <w:rsid w:val="00491812"/>
    <w:rsid w:val="004920A8"/>
    <w:rsid w:val="00492B5F"/>
    <w:rsid w:val="00492C69"/>
    <w:rsid w:val="00496B5E"/>
    <w:rsid w:val="004A0520"/>
    <w:rsid w:val="004A1407"/>
    <w:rsid w:val="004A28EA"/>
    <w:rsid w:val="004A35E8"/>
    <w:rsid w:val="004A6475"/>
    <w:rsid w:val="004A6DDD"/>
    <w:rsid w:val="004A7B98"/>
    <w:rsid w:val="004B0693"/>
    <w:rsid w:val="004B0829"/>
    <w:rsid w:val="004B09BB"/>
    <w:rsid w:val="004B1B5F"/>
    <w:rsid w:val="004B2575"/>
    <w:rsid w:val="004B3849"/>
    <w:rsid w:val="004B6A07"/>
    <w:rsid w:val="004B6E69"/>
    <w:rsid w:val="004C1D4A"/>
    <w:rsid w:val="004C2CD6"/>
    <w:rsid w:val="004C3A3C"/>
    <w:rsid w:val="004C442F"/>
    <w:rsid w:val="004C708E"/>
    <w:rsid w:val="004C7D6C"/>
    <w:rsid w:val="004D14D7"/>
    <w:rsid w:val="004D371E"/>
    <w:rsid w:val="004D3A83"/>
    <w:rsid w:val="004D42D7"/>
    <w:rsid w:val="004D4C55"/>
    <w:rsid w:val="004D71ED"/>
    <w:rsid w:val="004E3537"/>
    <w:rsid w:val="004E4C88"/>
    <w:rsid w:val="004E5D96"/>
    <w:rsid w:val="004E6807"/>
    <w:rsid w:val="004E68EB"/>
    <w:rsid w:val="004F0084"/>
    <w:rsid w:val="004F15BD"/>
    <w:rsid w:val="004F3306"/>
    <w:rsid w:val="004F38AB"/>
    <w:rsid w:val="004F3F74"/>
    <w:rsid w:val="004F4F45"/>
    <w:rsid w:val="004F661C"/>
    <w:rsid w:val="004F6F40"/>
    <w:rsid w:val="005013BC"/>
    <w:rsid w:val="00502E67"/>
    <w:rsid w:val="00503076"/>
    <w:rsid w:val="0050500C"/>
    <w:rsid w:val="00505132"/>
    <w:rsid w:val="0050787E"/>
    <w:rsid w:val="005126A1"/>
    <w:rsid w:val="00513072"/>
    <w:rsid w:val="00513DED"/>
    <w:rsid w:val="0051550B"/>
    <w:rsid w:val="00516DB8"/>
    <w:rsid w:val="00516FD9"/>
    <w:rsid w:val="00517989"/>
    <w:rsid w:val="00517A51"/>
    <w:rsid w:val="00522D03"/>
    <w:rsid w:val="00523261"/>
    <w:rsid w:val="005233DB"/>
    <w:rsid w:val="005240CC"/>
    <w:rsid w:val="00524AA3"/>
    <w:rsid w:val="00525699"/>
    <w:rsid w:val="00525A7B"/>
    <w:rsid w:val="005270E8"/>
    <w:rsid w:val="00530A03"/>
    <w:rsid w:val="00532221"/>
    <w:rsid w:val="00532D17"/>
    <w:rsid w:val="0053479D"/>
    <w:rsid w:val="00535109"/>
    <w:rsid w:val="00536DD7"/>
    <w:rsid w:val="00542561"/>
    <w:rsid w:val="0054331D"/>
    <w:rsid w:val="00543D99"/>
    <w:rsid w:val="00545F75"/>
    <w:rsid w:val="00546301"/>
    <w:rsid w:val="00546DDF"/>
    <w:rsid w:val="0054793B"/>
    <w:rsid w:val="00554A71"/>
    <w:rsid w:val="005560B4"/>
    <w:rsid w:val="0055733A"/>
    <w:rsid w:val="00557364"/>
    <w:rsid w:val="00561BB4"/>
    <w:rsid w:val="00562FC3"/>
    <w:rsid w:val="0056346E"/>
    <w:rsid w:val="00563AF2"/>
    <w:rsid w:val="00563E01"/>
    <w:rsid w:val="00566664"/>
    <w:rsid w:val="00567D2B"/>
    <w:rsid w:val="00570174"/>
    <w:rsid w:val="0057034C"/>
    <w:rsid w:val="005705B6"/>
    <w:rsid w:val="00571AF7"/>
    <w:rsid w:val="0057374A"/>
    <w:rsid w:val="005769AB"/>
    <w:rsid w:val="0057774E"/>
    <w:rsid w:val="00581FBE"/>
    <w:rsid w:val="005833C6"/>
    <w:rsid w:val="005838C9"/>
    <w:rsid w:val="00586303"/>
    <w:rsid w:val="005869BA"/>
    <w:rsid w:val="00590222"/>
    <w:rsid w:val="0059065A"/>
    <w:rsid w:val="00590C3D"/>
    <w:rsid w:val="00591B38"/>
    <w:rsid w:val="0059646D"/>
    <w:rsid w:val="00596E84"/>
    <w:rsid w:val="00597A8F"/>
    <w:rsid w:val="00597F55"/>
    <w:rsid w:val="005A2CFC"/>
    <w:rsid w:val="005A31C5"/>
    <w:rsid w:val="005A474B"/>
    <w:rsid w:val="005A511B"/>
    <w:rsid w:val="005A55C4"/>
    <w:rsid w:val="005A640D"/>
    <w:rsid w:val="005A73A5"/>
    <w:rsid w:val="005B4115"/>
    <w:rsid w:val="005B4A13"/>
    <w:rsid w:val="005B4B2A"/>
    <w:rsid w:val="005B6F06"/>
    <w:rsid w:val="005B717B"/>
    <w:rsid w:val="005C1D15"/>
    <w:rsid w:val="005C279A"/>
    <w:rsid w:val="005C3E46"/>
    <w:rsid w:val="005C4A5B"/>
    <w:rsid w:val="005C5933"/>
    <w:rsid w:val="005D04A8"/>
    <w:rsid w:val="005D1796"/>
    <w:rsid w:val="005D3AC8"/>
    <w:rsid w:val="005D3FF5"/>
    <w:rsid w:val="005D438C"/>
    <w:rsid w:val="005D5198"/>
    <w:rsid w:val="005D5A56"/>
    <w:rsid w:val="005D6A3B"/>
    <w:rsid w:val="005E06A7"/>
    <w:rsid w:val="005E0ADE"/>
    <w:rsid w:val="005E124F"/>
    <w:rsid w:val="005E2C9F"/>
    <w:rsid w:val="005E7021"/>
    <w:rsid w:val="005E736C"/>
    <w:rsid w:val="005E7FD6"/>
    <w:rsid w:val="005F0F80"/>
    <w:rsid w:val="005F2B3B"/>
    <w:rsid w:val="005F3363"/>
    <w:rsid w:val="00600340"/>
    <w:rsid w:val="006015C3"/>
    <w:rsid w:val="00602CE9"/>
    <w:rsid w:val="00603845"/>
    <w:rsid w:val="00604442"/>
    <w:rsid w:val="00605DE1"/>
    <w:rsid w:val="00607446"/>
    <w:rsid w:val="00607DC1"/>
    <w:rsid w:val="006117AE"/>
    <w:rsid w:val="00611B48"/>
    <w:rsid w:val="00613277"/>
    <w:rsid w:val="00613D0E"/>
    <w:rsid w:val="00613EDE"/>
    <w:rsid w:val="00617129"/>
    <w:rsid w:val="0061791C"/>
    <w:rsid w:val="00621D21"/>
    <w:rsid w:val="00623950"/>
    <w:rsid w:val="006254A5"/>
    <w:rsid w:val="00626F1C"/>
    <w:rsid w:val="00627327"/>
    <w:rsid w:val="0063004B"/>
    <w:rsid w:val="00630CEF"/>
    <w:rsid w:val="00631905"/>
    <w:rsid w:val="00633540"/>
    <w:rsid w:val="00633DFB"/>
    <w:rsid w:val="00634C43"/>
    <w:rsid w:val="0063501B"/>
    <w:rsid w:val="00637B88"/>
    <w:rsid w:val="00640E8C"/>
    <w:rsid w:val="00642838"/>
    <w:rsid w:val="00642ACC"/>
    <w:rsid w:val="00642E53"/>
    <w:rsid w:val="00643071"/>
    <w:rsid w:val="006433EE"/>
    <w:rsid w:val="006435BF"/>
    <w:rsid w:val="00643E4D"/>
    <w:rsid w:val="006469ED"/>
    <w:rsid w:val="00647420"/>
    <w:rsid w:val="0065261C"/>
    <w:rsid w:val="00653762"/>
    <w:rsid w:val="006545DD"/>
    <w:rsid w:val="00655136"/>
    <w:rsid w:val="006558B9"/>
    <w:rsid w:val="006560A8"/>
    <w:rsid w:val="00660F15"/>
    <w:rsid w:val="00664C22"/>
    <w:rsid w:val="00664D3A"/>
    <w:rsid w:val="00665623"/>
    <w:rsid w:val="00666ABB"/>
    <w:rsid w:val="00667105"/>
    <w:rsid w:val="00667861"/>
    <w:rsid w:val="00671332"/>
    <w:rsid w:val="00671881"/>
    <w:rsid w:val="00672517"/>
    <w:rsid w:val="0067457C"/>
    <w:rsid w:val="006754AF"/>
    <w:rsid w:val="00676587"/>
    <w:rsid w:val="0067704A"/>
    <w:rsid w:val="00681D5D"/>
    <w:rsid w:val="00682830"/>
    <w:rsid w:val="00682D29"/>
    <w:rsid w:val="00683151"/>
    <w:rsid w:val="006833C4"/>
    <w:rsid w:val="0068438D"/>
    <w:rsid w:val="006867CC"/>
    <w:rsid w:val="0068732D"/>
    <w:rsid w:val="0069097A"/>
    <w:rsid w:val="00692A37"/>
    <w:rsid w:val="0069488A"/>
    <w:rsid w:val="00694C23"/>
    <w:rsid w:val="006960FA"/>
    <w:rsid w:val="006A03F9"/>
    <w:rsid w:val="006A0574"/>
    <w:rsid w:val="006A0F8C"/>
    <w:rsid w:val="006A17CF"/>
    <w:rsid w:val="006A47F4"/>
    <w:rsid w:val="006A4F29"/>
    <w:rsid w:val="006B103A"/>
    <w:rsid w:val="006B325C"/>
    <w:rsid w:val="006B6765"/>
    <w:rsid w:val="006B6BD0"/>
    <w:rsid w:val="006B7729"/>
    <w:rsid w:val="006B7FEB"/>
    <w:rsid w:val="006C039E"/>
    <w:rsid w:val="006C03AB"/>
    <w:rsid w:val="006C0A8D"/>
    <w:rsid w:val="006C2379"/>
    <w:rsid w:val="006C31B3"/>
    <w:rsid w:val="006C55D7"/>
    <w:rsid w:val="006C75D8"/>
    <w:rsid w:val="006D05E6"/>
    <w:rsid w:val="006D0F9A"/>
    <w:rsid w:val="006D2CFC"/>
    <w:rsid w:val="006D2E0B"/>
    <w:rsid w:val="006D3270"/>
    <w:rsid w:val="006D3A9E"/>
    <w:rsid w:val="006D44CC"/>
    <w:rsid w:val="006D5E1D"/>
    <w:rsid w:val="006D5E96"/>
    <w:rsid w:val="006D7900"/>
    <w:rsid w:val="006D793A"/>
    <w:rsid w:val="006E09B6"/>
    <w:rsid w:val="006E244C"/>
    <w:rsid w:val="006E2DF3"/>
    <w:rsid w:val="006E3060"/>
    <w:rsid w:val="006E6EDB"/>
    <w:rsid w:val="006E7598"/>
    <w:rsid w:val="006E7B9B"/>
    <w:rsid w:val="006E7F4B"/>
    <w:rsid w:val="006F011E"/>
    <w:rsid w:val="006F102D"/>
    <w:rsid w:val="006F1196"/>
    <w:rsid w:val="006F1524"/>
    <w:rsid w:val="006F19EB"/>
    <w:rsid w:val="006F1AB7"/>
    <w:rsid w:val="006F1DC2"/>
    <w:rsid w:val="006F2E64"/>
    <w:rsid w:val="006F2F6A"/>
    <w:rsid w:val="006F6614"/>
    <w:rsid w:val="0070068F"/>
    <w:rsid w:val="007009B4"/>
    <w:rsid w:val="00700EA4"/>
    <w:rsid w:val="00701E13"/>
    <w:rsid w:val="0070338D"/>
    <w:rsid w:val="00704F05"/>
    <w:rsid w:val="00705565"/>
    <w:rsid w:val="00705FC8"/>
    <w:rsid w:val="00710222"/>
    <w:rsid w:val="00710F8D"/>
    <w:rsid w:val="00711E8A"/>
    <w:rsid w:val="00712ECE"/>
    <w:rsid w:val="00713B49"/>
    <w:rsid w:val="00713DDC"/>
    <w:rsid w:val="0071773C"/>
    <w:rsid w:val="00717DA7"/>
    <w:rsid w:val="007211BE"/>
    <w:rsid w:val="007223F9"/>
    <w:rsid w:val="00722626"/>
    <w:rsid w:val="007228F2"/>
    <w:rsid w:val="00722FAF"/>
    <w:rsid w:val="0072505B"/>
    <w:rsid w:val="00725995"/>
    <w:rsid w:val="00726146"/>
    <w:rsid w:val="007261E5"/>
    <w:rsid w:val="00731BBD"/>
    <w:rsid w:val="00731C0D"/>
    <w:rsid w:val="00731F67"/>
    <w:rsid w:val="007335CE"/>
    <w:rsid w:val="007338C8"/>
    <w:rsid w:val="00733C03"/>
    <w:rsid w:val="00733FB4"/>
    <w:rsid w:val="00734C87"/>
    <w:rsid w:val="00735C56"/>
    <w:rsid w:val="00740C8B"/>
    <w:rsid w:val="007416FF"/>
    <w:rsid w:val="00741A78"/>
    <w:rsid w:val="00742328"/>
    <w:rsid w:val="00742BD4"/>
    <w:rsid w:val="00742C10"/>
    <w:rsid w:val="00742F9F"/>
    <w:rsid w:val="007434F1"/>
    <w:rsid w:val="00744636"/>
    <w:rsid w:val="007459FF"/>
    <w:rsid w:val="00750D35"/>
    <w:rsid w:val="0075120A"/>
    <w:rsid w:val="00751665"/>
    <w:rsid w:val="007539BF"/>
    <w:rsid w:val="00754A0D"/>
    <w:rsid w:val="00754BF8"/>
    <w:rsid w:val="007559FF"/>
    <w:rsid w:val="007568ED"/>
    <w:rsid w:val="00756C87"/>
    <w:rsid w:val="007572DC"/>
    <w:rsid w:val="0076381F"/>
    <w:rsid w:val="00766368"/>
    <w:rsid w:val="00766DE1"/>
    <w:rsid w:val="0076778F"/>
    <w:rsid w:val="00773B66"/>
    <w:rsid w:val="00776A2B"/>
    <w:rsid w:val="00777200"/>
    <w:rsid w:val="0078010D"/>
    <w:rsid w:val="00780E56"/>
    <w:rsid w:val="0078734B"/>
    <w:rsid w:val="00787421"/>
    <w:rsid w:val="00790951"/>
    <w:rsid w:val="007962EC"/>
    <w:rsid w:val="0079705C"/>
    <w:rsid w:val="007972BB"/>
    <w:rsid w:val="007A0731"/>
    <w:rsid w:val="007A0CCE"/>
    <w:rsid w:val="007A0EA7"/>
    <w:rsid w:val="007A14EE"/>
    <w:rsid w:val="007A3A67"/>
    <w:rsid w:val="007A43B1"/>
    <w:rsid w:val="007A507A"/>
    <w:rsid w:val="007B0831"/>
    <w:rsid w:val="007B08E3"/>
    <w:rsid w:val="007B2123"/>
    <w:rsid w:val="007B2703"/>
    <w:rsid w:val="007B285E"/>
    <w:rsid w:val="007B3094"/>
    <w:rsid w:val="007B395B"/>
    <w:rsid w:val="007B3A9A"/>
    <w:rsid w:val="007B406E"/>
    <w:rsid w:val="007B68FD"/>
    <w:rsid w:val="007B6A1F"/>
    <w:rsid w:val="007B6BF6"/>
    <w:rsid w:val="007C0F31"/>
    <w:rsid w:val="007C132D"/>
    <w:rsid w:val="007C21D3"/>
    <w:rsid w:val="007C25D0"/>
    <w:rsid w:val="007C4115"/>
    <w:rsid w:val="007C6533"/>
    <w:rsid w:val="007C6F80"/>
    <w:rsid w:val="007C7769"/>
    <w:rsid w:val="007C7BDC"/>
    <w:rsid w:val="007C7D9A"/>
    <w:rsid w:val="007D0CFF"/>
    <w:rsid w:val="007D2030"/>
    <w:rsid w:val="007D334E"/>
    <w:rsid w:val="007D3B1D"/>
    <w:rsid w:val="007D3F3D"/>
    <w:rsid w:val="007D44D1"/>
    <w:rsid w:val="007D582F"/>
    <w:rsid w:val="007D62E0"/>
    <w:rsid w:val="007D6919"/>
    <w:rsid w:val="007E00A3"/>
    <w:rsid w:val="007E0FE0"/>
    <w:rsid w:val="007E2CA9"/>
    <w:rsid w:val="007E54A9"/>
    <w:rsid w:val="007E55A6"/>
    <w:rsid w:val="007E6DD1"/>
    <w:rsid w:val="007E6FC0"/>
    <w:rsid w:val="007F04CD"/>
    <w:rsid w:val="007F27CA"/>
    <w:rsid w:val="007F76A6"/>
    <w:rsid w:val="0080028F"/>
    <w:rsid w:val="008012DC"/>
    <w:rsid w:val="008017B4"/>
    <w:rsid w:val="00801A0D"/>
    <w:rsid w:val="00801E8E"/>
    <w:rsid w:val="0080400F"/>
    <w:rsid w:val="00807A7E"/>
    <w:rsid w:val="008107C8"/>
    <w:rsid w:val="00812AF3"/>
    <w:rsid w:val="00813B8E"/>
    <w:rsid w:val="00814C08"/>
    <w:rsid w:val="00817E2E"/>
    <w:rsid w:val="00820499"/>
    <w:rsid w:val="008218F1"/>
    <w:rsid w:val="00821ABA"/>
    <w:rsid w:val="00823AE9"/>
    <w:rsid w:val="0082429A"/>
    <w:rsid w:val="008246AA"/>
    <w:rsid w:val="00824D8A"/>
    <w:rsid w:val="00826956"/>
    <w:rsid w:val="00827FB1"/>
    <w:rsid w:val="008311FF"/>
    <w:rsid w:val="008324FD"/>
    <w:rsid w:val="0083551A"/>
    <w:rsid w:val="00835F10"/>
    <w:rsid w:val="00836A70"/>
    <w:rsid w:val="008371F9"/>
    <w:rsid w:val="00837D22"/>
    <w:rsid w:val="008400A6"/>
    <w:rsid w:val="00840E11"/>
    <w:rsid w:val="00840E16"/>
    <w:rsid w:val="00843D18"/>
    <w:rsid w:val="00844A04"/>
    <w:rsid w:val="00851547"/>
    <w:rsid w:val="008516C2"/>
    <w:rsid w:val="00851DFB"/>
    <w:rsid w:val="008555E0"/>
    <w:rsid w:val="008557A9"/>
    <w:rsid w:val="008560E3"/>
    <w:rsid w:val="008573B3"/>
    <w:rsid w:val="00860E8D"/>
    <w:rsid w:val="00862FCC"/>
    <w:rsid w:val="00863BCB"/>
    <w:rsid w:val="00864892"/>
    <w:rsid w:val="0086532F"/>
    <w:rsid w:val="008663C9"/>
    <w:rsid w:val="00870840"/>
    <w:rsid w:val="00871182"/>
    <w:rsid w:val="00872A33"/>
    <w:rsid w:val="00872E5C"/>
    <w:rsid w:val="00873E43"/>
    <w:rsid w:val="00874ED5"/>
    <w:rsid w:val="008754D0"/>
    <w:rsid w:val="0087608E"/>
    <w:rsid w:val="0087738C"/>
    <w:rsid w:val="00877575"/>
    <w:rsid w:val="00877B95"/>
    <w:rsid w:val="008810B2"/>
    <w:rsid w:val="008812BC"/>
    <w:rsid w:val="008834E3"/>
    <w:rsid w:val="00883BD6"/>
    <w:rsid w:val="008841A9"/>
    <w:rsid w:val="0088482E"/>
    <w:rsid w:val="008856B0"/>
    <w:rsid w:val="00885D71"/>
    <w:rsid w:val="00886B69"/>
    <w:rsid w:val="00887169"/>
    <w:rsid w:val="00890CEF"/>
    <w:rsid w:val="00891392"/>
    <w:rsid w:val="00891550"/>
    <w:rsid w:val="0089297C"/>
    <w:rsid w:val="00894BF5"/>
    <w:rsid w:val="008A00CF"/>
    <w:rsid w:val="008A0348"/>
    <w:rsid w:val="008A1358"/>
    <w:rsid w:val="008A1426"/>
    <w:rsid w:val="008A184D"/>
    <w:rsid w:val="008A392D"/>
    <w:rsid w:val="008A74C0"/>
    <w:rsid w:val="008B1418"/>
    <w:rsid w:val="008B51CC"/>
    <w:rsid w:val="008B6E11"/>
    <w:rsid w:val="008B6E94"/>
    <w:rsid w:val="008C0E11"/>
    <w:rsid w:val="008C3FE7"/>
    <w:rsid w:val="008D0EDD"/>
    <w:rsid w:val="008D1088"/>
    <w:rsid w:val="008D11D4"/>
    <w:rsid w:val="008D2487"/>
    <w:rsid w:val="008D2E8F"/>
    <w:rsid w:val="008E051C"/>
    <w:rsid w:val="008E0A9B"/>
    <w:rsid w:val="008E4BFE"/>
    <w:rsid w:val="008E5FF3"/>
    <w:rsid w:val="008F3798"/>
    <w:rsid w:val="008F37A1"/>
    <w:rsid w:val="008F56A5"/>
    <w:rsid w:val="008F766C"/>
    <w:rsid w:val="008F7711"/>
    <w:rsid w:val="008F7D65"/>
    <w:rsid w:val="00901C40"/>
    <w:rsid w:val="00901F9E"/>
    <w:rsid w:val="009056E8"/>
    <w:rsid w:val="009079F3"/>
    <w:rsid w:val="0091307B"/>
    <w:rsid w:val="0091586F"/>
    <w:rsid w:val="00915E63"/>
    <w:rsid w:val="00916CBA"/>
    <w:rsid w:val="00920E40"/>
    <w:rsid w:val="00921088"/>
    <w:rsid w:val="009215B9"/>
    <w:rsid w:val="00921EFF"/>
    <w:rsid w:val="00921F12"/>
    <w:rsid w:val="00924007"/>
    <w:rsid w:val="00924898"/>
    <w:rsid w:val="009275AA"/>
    <w:rsid w:val="00927DDA"/>
    <w:rsid w:val="009303FC"/>
    <w:rsid w:val="00931ACF"/>
    <w:rsid w:val="00932C18"/>
    <w:rsid w:val="00933AEE"/>
    <w:rsid w:val="009343BF"/>
    <w:rsid w:val="0093446C"/>
    <w:rsid w:val="00934E70"/>
    <w:rsid w:val="00934FD9"/>
    <w:rsid w:val="009363C0"/>
    <w:rsid w:val="00937F69"/>
    <w:rsid w:val="00940614"/>
    <w:rsid w:val="00940889"/>
    <w:rsid w:val="00941ECE"/>
    <w:rsid w:val="009421D8"/>
    <w:rsid w:val="00943C5C"/>
    <w:rsid w:val="00943FAC"/>
    <w:rsid w:val="0094493C"/>
    <w:rsid w:val="00944A6E"/>
    <w:rsid w:val="00945EBB"/>
    <w:rsid w:val="00947811"/>
    <w:rsid w:val="009501DB"/>
    <w:rsid w:val="00950874"/>
    <w:rsid w:val="00952C4C"/>
    <w:rsid w:val="00956D0D"/>
    <w:rsid w:val="009577B2"/>
    <w:rsid w:val="00957895"/>
    <w:rsid w:val="00960401"/>
    <w:rsid w:val="00961059"/>
    <w:rsid w:val="00961340"/>
    <w:rsid w:val="00961D1F"/>
    <w:rsid w:val="0096365A"/>
    <w:rsid w:val="00963EB3"/>
    <w:rsid w:val="0096478B"/>
    <w:rsid w:val="00966882"/>
    <w:rsid w:val="00966E32"/>
    <w:rsid w:val="00970FF8"/>
    <w:rsid w:val="00971785"/>
    <w:rsid w:val="00974073"/>
    <w:rsid w:val="00974BD0"/>
    <w:rsid w:val="0097529C"/>
    <w:rsid w:val="0097543F"/>
    <w:rsid w:val="00975D8E"/>
    <w:rsid w:val="0097620A"/>
    <w:rsid w:val="00976265"/>
    <w:rsid w:val="00980431"/>
    <w:rsid w:val="00981F4E"/>
    <w:rsid w:val="00990C18"/>
    <w:rsid w:val="00993138"/>
    <w:rsid w:val="00993A20"/>
    <w:rsid w:val="00995B51"/>
    <w:rsid w:val="00996EFD"/>
    <w:rsid w:val="00997464"/>
    <w:rsid w:val="00997595"/>
    <w:rsid w:val="009A03EB"/>
    <w:rsid w:val="009A2D83"/>
    <w:rsid w:val="009A2FE2"/>
    <w:rsid w:val="009B1D9A"/>
    <w:rsid w:val="009B654A"/>
    <w:rsid w:val="009B678C"/>
    <w:rsid w:val="009B6AE7"/>
    <w:rsid w:val="009B7F59"/>
    <w:rsid w:val="009C0CB9"/>
    <w:rsid w:val="009C1530"/>
    <w:rsid w:val="009C1B0D"/>
    <w:rsid w:val="009C1EEA"/>
    <w:rsid w:val="009C310B"/>
    <w:rsid w:val="009C3127"/>
    <w:rsid w:val="009C56A3"/>
    <w:rsid w:val="009C614B"/>
    <w:rsid w:val="009C7E90"/>
    <w:rsid w:val="009D46FF"/>
    <w:rsid w:val="009D5184"/>
    <w:rsid w:val="009D72E3"/>
    <w:rsid w:val="009D7CFA"/>
    <w:rsid w:val="009E0876"/>
    <w:rsid w:val="009E0AF2"/>
    <w:rsid w:val="009E0C5F"/>
    <w:rsid w:val="009E141E"/>
    <w:rsid w:val="009E2949"/>
    <w:rsid w:val="009E31C4"/>
    <w:rsid w:val="009E347A"/>
    <w:rsid w:val="009E50E8"/>
    <w:rsid w:val="009E51D6"/>
    <w:rsid w:val="009E5270"/>
    <w:rsid w:val="009E6C62"/>
    <w:rsid w:val="009E7E03"/>
    <w:rsid w:val="009F1445"/>
    <w:rsid w:val="009F20B6"/>
    <w:rsid w:val="009F4D84"/>
    <w:rsid w:val="009F559D"/>
    <w:rsid w:val="009F5BF1"/>
    <w:rsid w:val="009F64C6"/>
    <w:rsid w:val="009F6C4E"/>
    <w:rsid w:val="009F6E08"/>
    <w:rsid w:val="009F788C"/>
    <w:rsid w:val="00A00A5B"/>
    <w:rsid w:val="00A02C0D"/>
    <w:rsid w:val="00A044E7"/>
    <w:rsid w:val="00A04D5A"/>
    <w:rsid w:val="00A058DB"/>
    <w:rsid w:val="00A05CB0"/>
    <w:rsid w:val="00A06C58"/>
    <w:rsid w:val="00A06F28"/>
    <w:rsid w:val="00A0743F"/>
    <w:rsid w:val="00A1003B"/>
    <w:rsid w:val="00A1058C"/>
    <w:rsid w:val="00A1330F"/>
    <w:rsid w:val="00A14BE1"/>
    <w:rsid w:val="00A14C69"/>
    <w:rsid w:val="00A15838"/>
    <w:rsid w:val="00A209A7"/>
    <w:rsid w:val="00A21155"/>
    <w:rsid w:val="00A21293"/>
    <w:rsid w:val="00A22367"/>
    <w:rsid w:val="00A3050F"/>
    <w:rsid w:val="00A31109"/>
    <w:rsid w:val="00A31D01"/>
    <w:rsid w:val="00A31D4A"/>
    <w:rsid w:val="00A341B9"/>
    <w:rsid w:val="00A35720"/>
    <w:rsid w:val="00A3725F"/>
    <w:rsid w:val="00A3726F"/>
    <w:rsid w:val="00A376AF"/>
    <w:rsid w:val="00A413F3"/>
    <w:rsid w:val="00A41702"/>
    <w:rsid w:val="00A428D2"/>
    <w:rsid w:val="00A43099"/>
    <w:rsid w:val="00A44AE2"/>
    <w:rsid w:val="00A44D99"/>
    <w:rsid w:val="00A45255"/>
    <w:rsid w:val="00A466CE"/>
    <w:rsid w:val="00A46793"/>
    <w:rsid w:val="00A468B3"/>
    <w:rsid w:val="00A50F36"/>
    <w:rsid w:val="00A518C7"/>
    <w:rsid w:val="00A52636"/>
    <w:rsid w:val="00A54BA8"/>
    <w:rsid w:val="00A54D21"/>
    <w:rsid w:val="00A55579"/>
    <w:rsid w:val="00A6032F"/>
    <w:rsid w:val="00A6034B"/>
    <w:rsid w:val="00A64EE5"/>
    <w:rsid w:val="00A65C7B"/>
    <w:rsid w:val="00A65F4D"/>
    <w:rsid w:val="00A667CE"/>
    <w:rsid w:val="00A6689F"/>
    <w:rsid w:val="00A71101"/>
    <w:rsid w:val="00A768EE"/>
    <w:rsid w:val="00A77374"/>
    <w:rsid w:val="00A829E2"/>
    <w:rsid w:val="00A832D4"/>
    <w:rsid w:val="00A851B6"/>
    <w:rsid w:val="00A854C5"/>
    <w:rsid w:val="00A86B61"/>
    <w:rsid w:val="00A870F4"/>
    <w:rsid w:val="00A87CAE"/>
    <w:rsid w:val="00A9282B"/>
    <w:rsid w:val="00A92C6C"/>
    <w:rsid w:val="00A92F82"/>
    <w:rsid w:val="00AA10BD"/>
    <w:rsid w:val="00AA1544"/>
    <w:rsid w:val="00AA29F8"/>
    <w:rsid w:val="00AA3CDF"/>
    <w:rsid w:val="00AA68F5"/>
    <w:rsid w:val="00AA7D62"/>
    <w:rsid w:val="00AB03B5"/>
    <w:rsid w:val="00AB058A"/>
    <w:rsid w:val="00AB0B86"/>
    <w:rsid w:val="00AB0C21"/>
    <w:rsid w:val="00AB14BE"/>
    <w:rsid w:val="00AB1601"/>
    <w:rsid w:val="00AB1664"/>
    <w:rsid w:val="00AB49E0"/>
    <w:rsid w:val="00AB52EB"/>
    <w:rsid w:val="00AB6768"/>
    <w:rsid w:val="00AB6D5C"/>
    <w:rsid w:val="00AB719D"/>
    <w:rsid w:val="00AB735A"/>
    <w:rsid w:val="00AC39A3"/>
    <w:rsid w:val="00AC40F0"/>
    <w:rsid w:val="00AC4B77"/>
    <w:rsid w:val="00AC4FDC"/>
    <w:rsid w:val="00AC6683"/>
    <w:rsid w:val="00AC6DF3"/>
    <w:rsid w:val="00AC7C1D"/>
    <w:rsid w:val="00AD04CB"/>
    <w:rsid w:val="00AD2BAA"/>
    <w:rsid w:val="00AE1ACD"/>
    <w:rsid w:val="00AE29C7"/>
    <w:rsid w:val="00AE351C"/>
    <w:rsid w:val="00AE5184"/>
    <w:rsid w:val="00AF071B"/>
    <w:rsid w:val="00AF1909"/>
    <w:rsid w:val="00AF3464"/>
    <w:rsid w:val="00AF3956"/>
    <w:rsid w:val="00AF4C57"/>
    <w:rsid w:val="00AF5C74"/>
    <w:rsid w:val="00AF634E"/>
    <w:rsid w:val="00AF645C"/>
    <w:rsid w:val="00AF653B"/>
    <w:rsid w:val="00AF6751"/>
    <w:rsid w:val="00AF7F87"/>
    <w:rsid w:val="00B00A45"/>
    <w:rsid w:val="00B02CF6"/>
    <w:rsid w:val="00B02EA9"/>
    <w:rsid w:val="00B02FF0"/>
    <w:rsid w:val="00B04F12"/>
    <w:rsid w:val="00B05243"/>
    <w:rsid w:val="00B06C7C"/>
    <w:rsid w:val="00B07723"/>
    <w:rsid w:val="00B0792C"/>
    <w:rsid w:val="00B10DA3"/>
    <w:rsid w:val="00B16044"/>
    <w:rsid w:val="00B16836"/>
    <w:rsid w:val="00B17763"/>
    <w:rsid w:val="00B17835"/>
    <w:rsid w:val="00B206DB"/>
    <w:rsid w:val="00B21C62"/>
    <w:rsid w:val="00B22702"/>
    <w:rsid w:val="00B22D0C"/>
    <w:rsid w:val="00B23935"/>
    <w:rsid w:val="00B23D61"/>
    <w:rsid w:val="00B244E3"/>
    <w:rsid w:val="00B26F02"/>
    <w:rsid w:val="00B30C8D"/>
    <w:rsid w:val="00B31F1A"/>
    <w:rsid w:val="00B32BD5"/>
    <w:rsid w:val="00B3491B"/>
    <w:rsid w:val="00B34A2E"/>
    <w:rsid w:val="00B364A7"/>
    <w:rsid w:val="00B401A9"/>
    <w:rsid w:val="00B43472"/>
    <w:rsid w:val="00B463F6"/>
    <w:rsid w:val="00B478C9"/>
    <w:rsid w:val="00B50F0A"/>
    <w:rsid w:val="00B51696"/>
    <w:rsid w:val="00B55392"/>
    <w:rsid w:val="00B5554F"/>
    <w:rsid w:val="00B562F3"/>
    <w:rsid w:val="00B6143B"/>
    <w:rsid w:val="00B655B8"/>
    <w:rsid w:val="00B66BDA"/>
    <w:rsid w:val="00B66F02"/>
    <w:rsid w:val="00B66F4E"/>
    <w:rsid w:val="00B673E3"/>
    <w:rsid w:val="00B67780"/>
    <w:rsid w:val="00B7255B"/>
    <w:rsid w:val="00B72697"/>
    <w:rsid w:val="00B741B2"/>
    <w:rsid w:val="00B74515"/>
    <w:rsid w:val="00B75202"/>
    <w:rsid w:val="00B76941"/>
    <w:rsid w:val="00B77DF1"/>
    <w:rsid w:val="00B804BA"/>
    <w:rsid w:val="00B80ED4"/>
    <w:rsid w:val="00B80FF6"/>
    <w:rsid w:val="00B818B8"/>
    <w:rsid w:val="00B82554"/>
    <w:rsid w:val="00B84545"/>
    <w:rsid w:val="00B85116"/>
    <w:rsid w:val="00B86ECA"/>
    <w:rsid w:val="00B875A8"/>
    <w:rsid w:val="00B87BBD"/>
    <w:rsid w:val="00B87DB0"/>
    <w:rsid w:val="00B90331"/>
    <w:rsid w:val="00B90DE2"/>
    <w:rsid w:val="00B9152C"/>
    <w:rsid w:val="00B933CE"/>
    <w:rsid w:val="00B93455"/>
    <w:rsid w:val="00B95DF6"/>
    <w:rsid w:val="00BA0193"/>
    <w:rsid w:val="00BA1ACE"/>
    <w:rsid w:val="00BA2596"/>
    <w:rsid w:val="00BA369F"/>
    <w:rsid w:val="00BA3C0C"/>
    <w:rsid w:val="00BA4121"/>
    <w:rsid w:val="00BA4232"/>
    <w:rsid w:val="00BA4441"/>
    <w:rsid w:val="00BA49FA"/>
    <w:rsid w:val="00BA4F70"/>
    <w:rsid w:val="00BA4FAD"/>
    <w:rsid w:val="00BA737C"/>
    <w:rsid w:val="00BB07F5"/>
    <w:rsid w:val="00BB365B"/>
    <w:rsid w:val="00BB3FE5"/>
    <w:rsid w:val="00BB6893"/>
    <w:rsid w:val="00BB6E75"/>
    <w:rsid w:val="00BB7AD6"/>
    <w:rsid w:val="00BC03DF"/>
    <w:rsid w:val="00BC2632"/>
    <w:rsid w:val="00BC447F"/>
    <w:rsid w:val="00BC485D"/>
    <w:rsid w:val="00BC4B83"/>
    <w:rsid w:val="00BC5A88"/>
    <w:rsid w:val="00BD0813"/>
    <w:rsid w:val="00BD0ACD"/>
    <w:rsid w:val="00BE0105"/>
    <w:rsid w:val="00BE07EC"/>
    <w:rsid w:val="00BE20AE"/>
    <w:rsid w:val="00BE2E3E"/>
    <w:rsid w:val="00BE5859"/>
    <w:rsid w:val="00BE68D2"/>
    <w:rsid w:val="00BF033B"/>
    <w:rsid w:val="00BF6722"/>
    <w:rsid w:val="00BF6DEC"/>
    <w:rsid w:val="00C00600"/>
    <w:rsid w:val="00C01E15"/>
    <w:rsid w:val="00C026C6"/>
    <w:rsid w:val="00C0296D"/>
    <w:rsid w:val="00C044AF"/>
    <w:rsid w:val="00C0452C"/>
    <w:rsid w:val="00C0619F"/>
    <w:rsid w:val="00C072CF"/>
    <w:rsid w:val="00C0731E"/>
    <w:rsid w:val="00C07F46"/>
    <w:rsid w:val="00C10303"/>
    <w:rsid w:val="00C10778"/>
    <w:rsid w:val="00C11F28"/>
    <w:rsid w:val="00C120F3"/>
    <w:rsid w:val="00C12928"/>
    <w:rsid w:val="00C17F30"/>
    <w:rsid w:val="00C200B5"/>
    <w:rsid w:val="00C21042"/>
    <w:rsid w:val="00C21CED"/>
    <w:rsid w:val="00C22699"/>
    <w:rsid w:val="00C2646C"/>
    <w:rsid w:val="00C30643"/>
    <w:rsid w:val="00C30AA9"/>
    <w:rsid w:val="00C30E2B"/>
    <w:rsid w:val="00C334C6"/>
    <w:rsid w:val="00C348F3"/>
    <w:rsid w:val="00C349B9"/>
    <w:rsid w:val="00C34CA5"/>
    <w:rsid w:val="00C358D8"/>
    <w:rsid w:val="00C36E23"/>
    <w:rsid w:val="00C41C24"/>
    <w:rsid w:val="00C43B8C"/>
    <w:rsid w:val="00C4404C"/>
    <w:rsid w:val="00C454E3"/>
    <w:rsid w:val="00C46AEC"/>
    <w:rsid w:val="00C50817"/>
    <w:rsid w:val="00C50F18"/>
    <w:rsid w:val="00C530C5"/>
    <w:rsid w:val="00C5322F"/>
    <w:rsid w:val="00C53749"/>
    <w:rsid w:val="00C552F0"/>
    <w:rsid w:val="00C55651"/>
    <w:rsid w:val="00C55DEA"/>
    <w:rsid w:val="00C603C0"/>
    <w:rsid w:val="00C6114A"/>
    <w:rsid w:val="00C62945"/>
    <w:rsid w:val="00C64917"/>
    <w:rsid w:val="00C66667"/>
    <w:rsid w:val="00C734C2"/>
    <w:rsid w:val="00C73726"/>
    <w:rsid w:val="00C741CD"/>
    <w:rsid w:val="00C756FA"/>
    <w:rsid w:val="00C80A66"/>
    <w:rsid w:val="00C828C2"/>
    <w:rsid w:val="00C82E1C"/>
    <w:rsid w:val="00C82FA3"/>
    <w:rsid w:val="00C832B8"/>
    <w:rsid w:val="00C838A7"/>
    <w:rsid w:val="00C86EF3"/>
    <w:rsid w:val="00C91137"/>
    <w:rsid w:val="00C92B9C"/>
    <w:rsid w:val="00C93AEA"/>
    <w:rsid w:val="00C95644"/>
    <w:rsid w:val="00C9571B"/>
    <w:rsid w:val="00C970C9"/>
    <w:rsid w:val="00CA09CC"/>
    <w:rsid w:val="00CA2193"/>
    <w:rsid w:val="00CA3533"/>
    <w:rsid w:val="00CA57D6"/>
    <w:rsid w:val="00CA6625"/>
    <w:rsid w:val="00CA7EB4"/>
    <w:rsid w:val="00CB609A"/>
    <w:rsid w:val="00CB7401"/>
    <w:rsid w:val="00CC0641"/>
    <w:rsid w:val="00CC0AD6"/>
    <w:rsid w:val="00CC1F7C"/>
    <w:rsid w:val="00CC2E24"/>
    <w:rsid w:val="00CC4203"/>
    <w:rsid w:val="00CC54D8"/>
    <w:rsid w:val="00CC6B1F"/>
    <w:rsid w:val="00CC74F7"/>
    <w:rsid w:val="00CC7FD6"/>
    <w:rsid w:val="00CD041F"/>
    <w:rsid w:val="00CD2E30"/>
    <w:rsid w:val="00CD55DF"/>
    <w:rsid w:val="00CE0E94"/>
    <w:rsid w:val="00CE0F91"/>
    <w:rsid w:val="00CE28E5"/>
    <w:rsid w:val="00CE2BEC"/>
    <w:rsid w:val="00CE339E"/>
    <w:rsid w:val="00CE4D35"/>
    <w:rsid w:val="00CE669C"/>
    <w:rsid w:val="00CF0EF0"/>
    <w:rsid w:val="00CF13B9"/>
    <w:rsid w:val="00CF1FE3"/>
    <w:rsid w:val="00CF234E"/>
    <w:rsid w:val="00CF2C4E"/>
    <w:rsid w:val="00CF3AC5"/>
    <w:rsid w:val="00CF40A7"/>
    <w:rsid w:val="00CF5FE0"/>
    <w:rsid w:val="00CF7C15"/>
    <w:rsid w:val="00D00035"/>
    <w:rsid w:val="00D003B2"/>
    <w:rsid w:val="00D00BF5"/>
    <w:rsid w:val="00D026A3"/>
    <w:rsid w:val="00D02F1B"/>
    <w:rsid w:val="00D033F1"/>
    <w:rsid w:val="00D03975"/>
    <w:rsid w:val="00D0485E"/>
    <w:rsid w:val="00D050E8"/>
    <w:rsid w:val="00D055D1"/>
    <w:rsid w:val="00D06E1F"/>
    <w:rsid w:val="00D07A64"/>
    <w:rsid w:val="00D116D9"/>
    <w:rsid w:val="00D11EE6"/>
    <w:rsid w:val="00D12C06"/>
    <w:rsid w:val="00D13AF1"/>
    <w:rsid w:val="00D14813"/>
    <w:rsid w:val="00D14BBB"/>
    <w:rsid w:val="00D169B3"/>
    <w:rsid w:val="00D16B34"/>
    <w:rsid w:val="00D16C52"/>
    <w:rsid w:val="00D20051"/>
    <w:rsid w:val="00D20079"/>
    <w:rsid w:val="00D22518"/>
    <w:rsid w:val="00D228DD"/>
    <w:rsid w:val="00D235C9"/>
    <w:rsid w:val="00D24F1B"/>
    <w:rsid w:val="00D256B4"/>
    <w:rsid w:val="00D25CC6"/>
    <w:rsid w:val="00D26EF0"/>
    <w:rsid w:val="00D27098"/>
    <w:rsid w:val="00D277BF"/>
    <w:rsid w:val="00D31C8F"/>
    <w:rsid w:val="00D3439C"/>
    <w:rsid w:val="00D34B85"/>
    <w:rsid w:val="00D42E81"/>
    <w:rsid w:val="00D45139"/>
    <w:rsid w:val="00D45A69"/>
    <w:rsid w:val="00D5111D"/>
    <w:rsid w:val="00D51F0B"/>
    <w:rsid w:val="00D536E6"/>
    <w:rsid w:val="00D5487D"/>
    <w:rsid w:val="00D549A3"/>
    <w:rsid w:val="00D571EA"/>
    <w:rsid w:val="00D576CB"/>
    <w:rsid w:val="00D6255E"/>
    <w:rsid w:val="00D63EAB"/>
    <w:rsid w:val="00D64DC3"/>
    <w:rsid w:val="00D65F9D"/>
    <w:rsid w:val="00D660C6"/>
    <w:rsid w:val="00D672D8"/>
    <w:rsid w:val="00D67BF5"/>
    <w:rsid w:val="00D67F17"/>
    <w:rsid w:val="00D74017"/>
    <w:rsid w:val="00D75DD7"/>
    <w:rsid w:val="00D760F7"/>
    <w:rsid w:val="00D7773B"/>
    <w:rsid w:val="00D82D0E"/>
    <w:rsid w:val="00D9101C"/>
    <w:rsid w:val="00D9318B"/>
    <w:rsid w:val="00D9622E"/>
    <w:rsid w:val="00D97542"/>
    <w:rsid w:val="00DA00E4"/>
    <w:rsid w:val="00DA09AE"/>
    <w:rsid w:val="00DA2545"/>
    <w:rsid w:val="00DA4324"/>
    <w:rsid w:val="00DA4999"/>
    <w:rsid w:val="00DA5EEC"/>
    <w:rsid w:val="00DB01A6"/>
    <w:rsid w:val="00DB2051"/>
    <w:rsid w:val="00DB22A4"/>
    <w:rsid w:val="00DB2BB9"/>
    <w:rsid w:val="00DB3239"/>
    <w:rsid w:val="00DB4AC5"/>
    <w:rsid w:val="00DB4D9E"/>
    <w:rsid w:val="00DB7966"/>
    <w:rsid w:val="00DC128E"/>
    <w:rsid w:val="00DC3EE7"/>
    <w:rsid w:val="00DC5C66"/>
    <w:rsid w:val="00DC6736"/>
    <w:rsid w:val="00DC703A"/>
    <w:rsid w:val="00DC7D6A"/>
    <w:rsid w:val="00DD1F89"/>
    <w:rsid w:val="00DD25C2"/>
    <w:rsid w:val="00DD264F"/>
    <w:rsid w:val="00DD74FC"/>
    <w:rsid w:val="00DE561A"/>
    <w:rsid w:val="00DF0A1E"/>
    <w:rsid w:val="00DF0FF8"/>
    <w:rsid w:val="00DF11B2"/>
    <w:rsid w:val="00DF26DF"/>
    <w:rsid w:val="00DF46DF"/>
    <w:rsid w:val="00DF4C4F"/>
    <w:rsid w:val="00DF746C"/>
    <w:rsid w:val="00DF7CF5"/>
    <w:rsid w:val="00DF7D86"/>
    <w:rsid w:val="00E00227"/>
    <w:rsid w:val="00E008AE"/>
    <w:rsid w:val="00E00CD1"/>
    <w:rsid w:val="00E016C2"/>
    <w:rsid w:val="00E02843"/>
    <w:rsid w:val="00E02A94"/>
    <w:rsid w:val="00E030BC"/>
    <w:rsid w:val="00E03AED"/>
    <w:rsid w:val="00E06196"/>
    <w:rsid w:val="00E069D6"/>
    <w:rsid w:val="00E06F79"/>
    <w:rsid w:val="00E0737A"/>
    <w:rsid w:val="00E07EE4"/>
    <w:rsid w:val="00E13ECA"/>
    <w:rsid w:val="00E15F47"/>
    <w:rsid w:val="00E1731C"/>
    <w:rsid w:val="00E1780D"/>
    <w:rsid w:val="00E21EF6"/>
    <w:rsid w:val="00E24888"/>
    <w:rsid w:val="00E258D0"/>
    <w:rsid w:val="00E25DC6"/>
    <w:rsid w:val="00E25DE2"/>
    <w:rsid w:val="00E2713B"/>
    <w:rsid w:val="00E300AB"/>
    <w:rsid w:val="00E3040C"/>
    <w:rsid w:val="00E3040E"/>
    <w:rsid w:val="00E30649"/>
    <w:rsid w:val="00E30A66"/>
    <w:rsid w:val="00E31B10"/>
    <w:rsid w:val="00E3246E"/>
    <w:rsid w:val="00E352BE"/>
    <w:rsid w:val="00E35550"/>
    <w:rsid w:val="00E36398"/>
    <w:rsid w:val="00E36479"/>
    <w:rsid w:val="00E37C0F"/>
    <w:rsid w:val="00E37E7C"/>
    <w:rsid w:val="00E411C9"/>
    <w:rsid w:val="00E43174"/>
    <w:rsid w:val="00E441F4"/>
    <w:rsid w:val="00E50ABA"/>
    <w:rsid w:val="00E50EF0"/>
    <w:rsid w:val="00E531AD"/>
    <w:rsid w:val="00E53ECA"/>
    <w:rsid w:val="00E571B5"/>
    <w:rsid w:val="00E5740F"/>
    <w:rsid w:val="00E57904"/>
    <w:rsid w:val="00E609A3"/>
    <w:rsid w:val="00E6124D"/>
    <w:rsid w:val="00E619EA"/>
    <w:rsid w:val="00E621D0"/>
    <w:rsid w:val="00E63E7D"/>
    <w:rsid w:val="00E64A50"/>
    <w:rsid w:val="00E64A89"/>
    <w:rsid w:val="00E655B3"/>
    <w:rsid w:val="00E67CF9"/>
    <w:rsid w:val="00E7105D"/>
    <w:rsid w:val="00E7168D"/>
    <w:rsid w:val="00E727E5"/>
    <w:rsid w:val="00E728E4"/>
    <w:rsid w:val="00E7476A"/>
    <w:rsid w:val="00E81EE5"/>
    <w:rsid w:val="00E8251C"/>
    <w:rsid w:val="00E8290B"/>
    <w:rsid w:val="00E84903"/>
    <w:rsid w:val="00E9134A"/>
    <w:rsid w:val="00E92532"/>
    <w:rsid w:val="00E93A22"/>
    <w:rsid w:val="00E94704"/>
    <w:rsid w:val="00E94E03"/>
    <w:rsid w:val="00E94E6F"/>
    <w:rsid w:val="00E956B3"/>
    <w:rsid w:val="00E96103"/>
    <w:rsid w:val="00E96202"/>
    <w:rsid w:val="00E964E6"/>
    <w:rsid w:val="00E96E1D"/>
    <w:rsid w:val="00EA085E"/>
    <w:rsid w:val="00EA16DD"/>
    <w:rsid w:val="00EA1794"/>
    <w:rsid w:val="00EA2B81"/>
    <w:rsid w:val="00EA50F2"/>
    <w:rsid w:val="00EA5651"/>
    <w:rsid w:val="00EB1502"/>
    <w:rsid w:val="00EB21AF"/>
    <w:rsid w:val="00EB2C27"/>
    <w:rsid w:val="00EB2D1F"/>
    <w:rsid w:val="00EB4B6A"/>
    <w:rsid w:val="00EB4E94"/>
    <w:rsid w:val="00EB65BB"/>
    <w:rsid w:val="00EC54AB"/>
    <w:rsid w:val="00EC659A"/>
    <w:rsid w:val="00EC6F7C"/>
    <w:rsid w:val="00ED210A"/>
    <w:rsid w:val="00ED3772"/>
    <w:rsid w:val="00ED4DCF"/>
    <w:rsid w:val="00ED630D"/>
    <w:rsid w:val="00ED63E0"/>
    <w:rsid w:val="00ED75DC"/>
    <w:rsid w:val="00ED7B64"/>
    <w:rsid w:val="00EE22C3"/>
    <w:rsid w:val="00EE3E71"/>
    <w:rsid w:val="00EE5FFB"/>
    <w:rsid w:val="00EE60C3"/>
    <w:rsid w:val="00EE6781"/>
    <w:rsid w:val="00EE7971"/>
    <w:rsid w:val="00EF1DE3"/>
    <w:rsid w:val="00EF26F3"/>
    <w:rsid w:val="00EF28DC"/>
    <w:rsid w:val="00EF3485"/>
    <w:rsid w:val="00EF67C7"/>
    <w:rsid w:val="00EF7636"/>
    <w:rsid w:val="00F00551"/>
    <w:rsid w:val="00F01841"/>
    <w:rsid w:val="00F03381"/>
    <w:rsid w:val="00F03CEA"/>
    <w:rsid w:val="00F05245"/>
    <w:rsid w:val="00F057AB"/>
    <w:rsid w:val="00F06255"/>
    <w:rsid w:val="00F06C36"/>
    <w:rsid w:val="00F10098"/>
    <w:rsid w:val="00F103A0"/>
    <w:rsid w:val="00F10654"/>
    <w:rsid w:val="00F111A0"/>
    <w:rsid w:val="00F127DA"/>
    <w:rsid w:val="00F13E7C"/>
    <w:rsid w:val="00F1403A"/>
    <w:rsid w:val="00F14119"/>
    <w:rsid w:val="00F17892"/>
    <w:rsid w:val="00F178A7"/>
    <w:rsid w:val="00F20868"/>
    <w:rsid w:val="00F222E8"/>
    <w:rsid w:val="00F22377"/>
    <w:rsid w:val="00F2293B"/>
    <w:rsid w:val="00F2309E"/>
    <w:rsid w:val="00F25026"/>
    <w:rsid w:val="00F25D1F"/>
    <w:rsid w:val="00F260FB"/>
    <w:rsid w:val="00F269B8"/>
    <w:rsid w:val="00F273EF"/>
    <w:rsid w:val="00F30189"/>
    <w:rsid w:val="00F3021F"/>
    <w:rsid w:val="00F30E24"/>
    <w:rsid w:val="00F3118C"/>
    <w:rsid w:val="00F319B6"/>
    <w:rsid w:val="00F321FD"/>
    <w:rsid w:val="00F3266E"/>
    <w:rsid w:val="00F328C0"/>
    <w:rsid w:val="00F342CD"/>
    <w:rsid w:val="00F34F50"/>
    <w:rsid w:val="00F352C6"/>
    <w:rsid w:val="00F362F6"/>
    <w:rsid w:val="00F37BD6"/>
    <w:rsid w:val="00F37FC8"/>
    <w:rsid w:val="00F4092F"/>
    <w:rsid w:val="00F41328"/>
    <w:rsid w:val="00F45058"/>
    <w:rsid w:val="00F450C2"/>
    <w:rsid w:val="00F454E2"/>
    <w:rsid w:val="00F45F77"/>
    <w:rsid w:val="00F46308"/>
    <w:rsid w:val="00F46D0F"/>
    <w:rsid w:val="00F470D6"/>
    <w:rsid w:val="00F47511"/>
    <w:rsid w:val="00F50ADD"/>
    <w:rsid w:val="00F524C1"/>
    <w:rsid w:val="00F52AF5"/>
    <w:rsid w:val="00F5300A"/>
    <w:rsid w:val="00F5632E"/>
    <w:rsid w:val="00F57298"/>
    <w:rsid w:val="00F577DF"/>
    <w:rsid w:val="00F61C86"/>
    <w:rsid w:val="00F61E19"/>
    <w:rsid w:val="00F620B2"/>
    <w:rsid w:val="00F62399"/>
    <w:rsid w:val="00F630D2"/>
    <w:rsid w:val="00F6550C"/>
    <w:rsid w:val="00F6738F"/>
    <w:rsid w:val="00F70A16"/>
    <w:rsid w:val="00F70AB6"/>
    <w:rsid w:val="00F71F25"/>
    <w:rsid w:val="00F722E5"/>
    <w:rsid w:val="00F743AB"/>
    <w:rsid w:val="00F7659C"/>
    <w:rsid w:val="00F77017"/>
    <w:rsid w:val="00F778FA"/>
    <w:rsid w:val="00F77AA1"/>
    <w:rsid w:val="00F83D61"/>
    <w:rsid w:val="00F84429"/>
    <w:rsid w:val="00F86D86"/>
    <w:rsid w:val="00F90658"/>
    <w:rsid w:val="00F9130B"/>
    <w:rsid w:val="00F94E71"/>
    <w:rsid w:val="00F9614E"/>
    <w:rsid w:val="00FA0F79"/>
    <w:rsid w:val="00FA2546"/>
    <w:rsid w:val="00FA35F8"/>
    <w:rsid w:val="00FA3878"/>
    <w:rsid w:val="00FA38FD"/>
    <w:rsid w:val="00FA415F"/>
    <w:rsid w:val="00FA4D77"/>
    <w:rsid w:val="00FA7DA1"/>
    <w:rsid w:val="00FB0502"/>
    <w:rsid w:val="00FB0FF6"/>
    <w:rsid w:val="00FB13F1"/>
    <w:rsid w:val="00FB286D"/>
    <w:rsid w:val="00FB32F3"/>
    <w:rsid w:val="00FB3323"/>
    <w:rsid w:val="00FB3FD6"/>
    <w:rsid w:val="00FB594D"/>
    <w:rsid w:val="00FB62CC"/>
    <w:rsid w:val="00FB6531"/>
    <w:rsid w:val="00FB6DAA"/>
    <w:rsid w:val="00FB7503"/>
    <w:rsid w:val="00FB7E6B"/>
    <w:rsid w:val="00FC1412"/>
    <w:rsid w:val="00FC2C56"/>
    <w:rsid w:val="00FC39CF"/>
    <w:rsid w:val="00FC3E6E"/>
    <w:rsid w:val="00FC5021"/>
    <w:rsid w:val="00FC5FC7"/>
    <w:rsid w:val="00FC67C5"/>
    <w:rsid w:val="00FD3815"/>
    <w:rsid w:val="00FD3839"/>
    <w:rsid w:val="00FD3AB3"/>
    <w:rsid w:val="00FD4F54"/>
    <w:rsid w:val="00FD6857"/>
    <w:rsid w:val="00FE47DA"/>
    <w:rsid w:val="00FE66A1"/>
    <w:rsid w:val="00FE6CEA"/>
    <w:rsid w:val="00FE6E92"/>
    <w:rsid w:val="00FE72CE"/>
    <w:rsid w:val="00FF0E7F"/>
    <w:rsid w:val="00FF40D6"/>
    <w:rsid w:val="00FF65DA"/>
    <w:rsid w:val="00FF6DC3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2B4B23E-C720-4909-9D65-026CF9DD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theme="majorBidi"/>
        <w:sz w:val="22"/>
        <w:szCs w:val="22"/>
        <w:lang w:val="en-Z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46C"/>
    <w:pPr>
      <w:jc w:val="both"/>
    </w:pPr>
  </w:style>
  <w:style w:type="paragraph" w:styleId="Heading1">
    <w:name w:val="heading 1"/>
    <w:aliases w:val="hd1,Head I,POPSI Paragraphs,POPSI Heading 1,POPSI Heading 11,POPSI Heading 12,h1,H1,3,Chapter Headline,heading7,4,heading6,Heading 11,Part,Topic,Group heading,h1 chapter heading,A MAJOR/BOLD,Section Heading,Schedule Heading 1,RFP Heading 1,Hea"/>
    <w:next w:val="Normal"/>
    <w:link w:val="Heading1Char"/>
    <w:uiPriority w:val="2"/>
    <w:qFormat/>
    <w:rsid w:val="00C2646C"/>
    <w:pPr>
      <w:keepNext/>
      <w:numPr>
        <w:numId w:val="2"/>
      </w:numPr>
      <w:spacing w:before="120" w:line="240" w:lineRule="auto"/>
      <w:outlineLvl w:val="0"/>
    </w:pPr>
    <w:rPr>
      <w:rFonts w:asciiTheme="majorHAnsi" w:eastAsiaTheme="majorEastAsia" w:hAnsiTheme="majorHAnsi" w:cstheme="minorBidi"/>
      <w:b/>
      <w:iCs/>
      <w:color w:val="0E1B8D"/>
      <w:sz w:val="32"/>
      <w:lang w:val="en-GB"/>
    </w:rPr>
  </w:style>
  <w:style w:type="paragraph" w:styleId="Heading2">
    <w:name w:val="heading 2"/>
    <w:aliases w:val="h2,A.B.C.,l2,heading 2,H2,V_Head2,rp_Heading 2,2,21,subhead,Bold 14,Heading_2_num,A,Header 2,Prophead 2,Heading 2.2,Heading 21,h2 main heading,Chapter Title,ITT t2,PA Major Section,Livello 2,R2,H21,Heading 2 Hidden,2nd level,Titre2,Rubrik 02,h"/>
    <w:basedOn w:val="Heading1"/>
    <w:next w:val="Normal"/>
    <w:link w:val="Heading2Char"/>
    <w:uiPriority w:val="2"/>
    <w:qFormat/>
    <w:rsid w:val="00C2646C"/>
    <w:pPr>
      <w:numPr>
        <w:ilvl w:val="1"/>
      </w:numPr>
      <w:outlineLvl w:val="1"/>
    </w:pPr>
    <w:rPr>
      <w:iCs w:val="0"/>
      <w:sz w:val="28"/>
      <w:szCs w:val="26"/>
      <w:lang w:val="en-ZA"/>
    </w:rPr>
  </w:style>
  <w:style w:type="paragraph" w:styleId="Heading3">
    <w:name w:val="heading 3"/>
    <w:aliases w:val="H3,h3 sub heading,h3,Head 3,3m,Level 1 - 1,head3,Details,C Sub-Sub/Italic,Schedule Heading 3,RFP Heading 3,Org Heading 1,heading 3,Section,rp_Heading 3,1.,l3,S,S Char,Section1,BCX Heading 3,Minor,not in TOC,OdsKap3,OdsKap3Überschrift,H31,BOD,L"/>
    <w:basedOn w:val="Heading1"/>
    <w:next w:val="Normal"/>
    <w:link w:val="Heading3Char"/>
    <w:uiPriority w:val="2"/>
    <w:qFormat/>
    <w:rsid w:val="00C2646C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aliases w:val="h4,h4 sub sub heading,Level 2 - a,D Sub-Sub/Plain,l4,Map Title,Heading 4 Char1,Heading 4 Char Char,a.,EngBook4,rp_Heading 4,Heading,Sub-Minor,Table and Figures,DOCSTYLE4,BCX Heading 4,H4,ASAPHeading 4,I4,h41,Map Title1,heading 4,ASAPHeading 41"/>
    <w:basedOn w:val="Heading1"/>
    <w:next w:val="Normal"/>
    <w:link w:val="Heading4Char"/>
    <w:uiPriority w:val="2"/>
    <w:unhideWhenUsed/>
    <w:qFormat/>
    <w:rsid w:val="00C2646C"/>
    <w:pPr>
      <w:numPr>
        <w:ilvl w:val="3"/>
      </w:numPr>
      <w:ind w:left="567"/>
      <w:outlineLvl w:val="3"/>
    </w:pPr>
    <w:rPr>
      <w:iCs w:val="0"/>
      <w:sz w:val="24"/>
    </w:rPr>
  </w:style>
  <w:style w:type="paragraph" w:styleId="Heading5">
    <w:name w:val="heading 5"/>
    <w:aliases w:val="rp_Heading 5,DO NOT USE_h5,H5,Block Label,Level 3 - i,h5,X,DOCSTYLE5,BCX Heading 5,N,H51,H52,H53,H54,H55,Heading 51,MR liv. 5,Body Text (R),Level 3 - i1,Body Text (R)1,alpha,Level 3 - i2,Level 3 - i3,Level 3 - i4,Level 3 - i5,Level 3 - i6,5"/>
    <w:basedOn w:val="Heading1"/>
    <w:next w:val="Normal"/>
    <w:link w:val="Heading5Char"/>
    <w:uiPriority w:val="2"/>
    <w:unhideWhenUsed/>
    <w:qFormat/>
    <w:rsid w:val="00C2646C"/>
    <w:pPr>
      <w:numPr>
        <w:ilvl w:val="4"/>
      </w:numPr>
      <w:outlineLvl w:val="4"/>
    </w:pPr>
    <w:rPr>
      <w:sz w:val="24"/>
    </w:rPr>
  </w:style>
  <w:style w:type="paragraph" w:styleId="Heading6">
    <w:name w:val="heading 6"/>
    <w:aliases w:val="rp_Heading 6,DO NOT USE_h6,Appendix 2,Legal Level 1.,h6,DOCSTYLE6,BCX Heading 6,Heading 6E,Heading 6 Char1,Heading 6 Char Char,Heading 6 + Bold,ASAPHeading 6,ASAPHeading 61,ASAPHeading 62,Heading 61,Blank 2,Legal Level 1.1,Level 11,a,b"/>
    <w:basedOn w:val="Heading1"/>
    <w:next w:val="Normal"/>
    <w:link w:val="Heading6Char"/>
    <w:uiPriority w:val="2"/>
    <w:unhideWhenUsed/>
    <w:qFormat/>
    <w:rsid w:val="00C2646C"/>
    <w:pPr>
      <w:numPr>
        <w:ilvl w:val="5"/>
      </w:numPr>
      <w:outlineLvl w:val="5"/>
    </w:pPr>
    <w:rPr>
      <w:sz w:val="24"/>
    </w:rPr>
  </w:style>
  <w:style w:type="paragraph" w:styleId="Heading7">
    <w:name w:val="heading 7"/>
    <w:aliases w:val="rp_Heading 7,Appendix Level 1,Legal Level 1.1.,DOCSTYLE7,BCX Heading 7,h7,(Not CSW),Heading 71,Level 1.1,Legal Level 1.1.1,Level 1.11,L2 PIP,Heading 7(unused),Heading 7 (do not use),Para no numbering,First Subheading,H7 (Do Not Use),Procedure"/>
    <w:basedOn w:val="Heading1"/>
    <w:next w:val="Normal"/>
    <w:link w:val="Heading7Char"/>
    <w:uiPriority w:val="2"/>
    <w:unhideWhenUsed/>
    <w:qFormat/>
    <w:rsid w:val="00C2646C"/>
    <w:pPr>
      <w:numPr>
        <w:ilvl w:val="6"/>
      </w:numPr>
      <w:outlineLvl w:val="6"/>
    </w:pPr>
    <w:rPr>
      <w:iCs w:val="0"/>
      <w:sz w:val="24"/>
    </w:rPr>
  </w:style>
  <w:style w:type="paragraph" w:styleId="Heading8">
    <w:name w:val="heading 8"/>
    <w:aliases w:val="rp_Heading 8,Legal Level 1.1.1.,DOCSTYLE8,BCX Heading 8,h8,Heading 8(Not CSW),Heading 81,Level 1.1.1,Legal Level 1.1.1.1,Level 1.1.11,also not used,Legal Level 1.1.1.2,Legal Level 1.1.1.3,Legal Level 1.1.1.4,Legal Level 1.1.1.5,L3 PIP"/>
    <w:basedOn w:val="Heading1"/>
    <w:next w:val="Normal"/>
    <w:link w:val="Heading8Char"/>
    <w:uiPriority w:val="2"/>
    <w:unhideWhenUsed/>
    <w:qFormat/>
    <w:rsid w:val="00C2646C"/>
    <w:pPr>
      <w:numPr>
        <w:ilvl w:val="7"/>
      </w:numPr>
      <w:outlineLvl w:val="7"/>
    </w:pPr>
    <w:rPr>
      <w:sz w:val="24"/>
      <w:szCs w:val="21"/>
    </w:rPr>
  </w:style>
  <w:style w:type="paragraph" w:styleId="Heading9">
    <w:name w:val="heading 9"/>
    <w:aliases w:val="Legal Level 1.1.1.1.,Level (a),rp_Heading 9,Doc Ref,DOCSTYLE9,BCX Heading 9,App Heading,App1,App Heading1,App Heading2,App Heading3,App Heading4,App Heading5,appendix,Blank 5,9,Bijlagen,h9,Heading 91,Legal Level 1.1.1.1.1,Level (a)1,heading1"/>
    <w:basedOn w:val="Heading1"/>
    <w:next w:val="Normal"/>
    <w:link w:val="Heading9Char"/>
    <w:uiPriority w:val="2"/>
    <w:unhideWhenUsed/>
    <w:qFormat/>
    <w:rsid w:val="00C2646C"/>
    <w:pPr>
      <w:numPr>
        <w:ilvl w:val="8"/>
      </w:numPr>
      <w:outlineLvl w:val="8"/>
    </w:pPr>
    <w:rPr>
      <w:iCs w:val="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ndex"/>
    <w:basedOn w:val="Normal"/>
    <w:link w:val="HeaderChar"/>
    <w:unhideWhenUsed/>
    <w:rsid w:val="00C2646C"/>
    <w:pPr>
      <w:tabs>
        <w:tab w:val="center" w:pos="4513"/>
        <w:tab w:val="right" w:pos="9026"/>
      </w:tabs>
      <w:jc w:val="center"/>
    </w:pPr>
    <w:rPr>
      <w:szCs w:val="24"/>
    </w:rPr>
  </w:style>
  <w:style w:type="character" w:customStyle="1" w:styleId="HeaderChar">
    <w:name w:val="Header Char"/>
    <w:aliases w:val="index Char"/>
    <w:basedOn w:val="DefaultParagraphFont"/>
    <w:link w:val="Header"/>
    <w:uiPriority w:val="99"/>
    <w:rsid w:val="00C2646C"/>
    <w:rPr>
      <w:szCs w:val="24"/>
    </w:rPr>
  </w:style>
  <w:style w:type="character" w:customStyle="1" w:styleId="Heading1Char">
    <w:name w:val="Heading 1 Char"/>
    <w:aliases w:val="hd1 Char,Head I Char,POPSI Paragraphs Char,POPSI Heading 1 Char,POPSI Heading 11 Char,POPSI Heading 12 Char,h1 Char,H1 Char,3 Char,Chapter Headline Char,heading7 Char,4 Char,heading6 Char,Heading 11 Char,Part Char,Topic Char,Hea Char"/>
    <w:basedOn w:val="DefaultParagraphFont"/>
    <w:link w:val="Heading1"/>
    <w:uiPriority w:val="2"/>
    <w:rsid w:val="00C2646C"/>
    <w:rPr>
      <w:rFonts w:asciiTheme="majorHAnsi" w:eastAsiaTheme="majorEastAsia" w:hAnsiTheme="majorHAnsi" w:cstheme="minorBidi"/>
      <w:b/>
      <w:iCs/>
      <w:color w:val="0E1B8D"/>
      <w:sz w:val="32"/>
      <w:lang w:val="en-GB"/>
    </w:rPr>
  </w:style>
  <w:style w:type="character" w:customStyle="1" w:styleId="Heading2Char">
    <w:name w:val="Heading 2 Char"/>
    <w:aliases w:val="h2 Char,A.B.C. Char,l2 Char,heading 2 Char,H2 Char,V_Head2 Char,rp_Heading 2 Char,2 Char,21 Char,subhead Char,Bold 14 Char,Heading_2_num Char,A Char,Header 2 Char,Prophead 2 Char,Heading 2.2 Char,Heading 21 Char,h2 main heading Char"/>
    <w:basedOn w:val="DefaultParagraphFont"/>
    <w:link w:val="Heading2"/>
    <w:uiPriority w:val="2"/>
    <w:rsid w:val="00C2646C"/>
    <w:rPr>
      <w:rFonts w:asciiTheme="majorHAnsi" w:eastAsiaTheme="majorEastAsia" w:hAnsiTheme="majorHAnsi" w:cstheme="minorBidi"/>
      <w:b/>
      <w:color w:val="0E1B8D"/>
      <w:sz w:val="28"/>
      <w:szCs w:val="26"/>
    </w:rPr>
  </w:style>
  <w:style w:type="character" w:customStyle="1" w:styleId="Heading3Char">
    <w:name w:val="Heading 3 Char"/>
    <w:aliases w:val="H3 Char,h3 sub heading Char,h3 Char,Head 3 Char,3m Char,Level 1 - 1 Char,head3 Char,Details Char,C Sub-Sub/Italic Char,Schedule Heading 3 Char,RFP Heading 3 Char,Org Heading 1 Char,heading 3 Char,Section Char,rp_Heading 3 Char,1. Char"/>
    <w:basedOn w:val="DefaultParagraphFont"/>
    <w:link w:val="Heading3"/>
    <w:uiPriority w:val="2"/>
    <w:rsid w:val="00C2646C"/>
    <w:rPr>
      <w:rFonts w:asciiTheme="majorHAnsi" w:eastAsiaTheme="majorEastAsia" w:hAnsiTheme="majorHAnsi" w:cstheme="minorBidi"/>
      <w:b/>
      <w:iCs/>
      <w:color w:val="0E1B8D"/>
      <w:sz w:val="24"/>
      <w:szCs w:val="24"/>
      <w:lang w:val="en-GB"/>
    </w:rPr>
  </w:style>
  <w:style w:type="paragraph" w:styleId="ListParagraph">
    <w:name w:val="List Paragraph"/>
    <w:aliases w:val="Bulletted,AB List 1,lp1,Table of contents numbered,Grey Bullet List,Grey Bullet Style,Table bullet,Chapter Numbering,TOC style,Bullet List,FooterText,numbered,List Paragraph1,Paragraphe de liste1,Bulletr List Paragraph,列出段落,列出段落1"/>
    <w:basedOn w:val="Normal"/>
    <w:link w:val="ListParagraphChar"/>
    <w:uiPriority w:val="34"/>
    <w:qFormat/>
    <w:rsid w:val="00742328"/>
    <w:pPr>
      <w:spacing w:after="0"/>
      <w:outlineLvl w:val="0"/>
    </w:pPr>
    <w:rPr>
      <w:rFonts w:asciiTheme="minorHAnsi" w:hAnsiTheme="minorHAnsi"/>
    </w:rPr>
  </w:style>
  <w:style w:type="character" w:customStyle="1" w:styleId="Heading4Char">
    <w:name w:val="Heading 4 Char"/>
    <w:aliases w:val="h4 Char,h4 sub sub heading Char,Level 2 - a Char,D Sub-Sub/Plain Char,l4 Char,Map Title Char,Heading 4 Char1 Char,Heading 4 Char Char Char,a. Char,EngBook4 Char,rp_Heading 4 Char,Heading Char,Sub-Minor Char,Table and Figures Char,H4 Char"/>
    <w:basedOn w:val="DefaultParagraphFont"/>
    <w:link w:val="Heading4"/>
    <w:uiPriority w:val="2"/>
    <w:rsid w:val="00C2646C"/>
    <w:rPr>
      <w:rFonts w:asciiTheme="majorHAnsi" w:eastAsiaTheme="majorEastAsia" w:hAnsiTheme="majorHAnsi" w:cstheme="minorBidi"/>
      <w:b/>
      <w:color w:val="0E1B8D"/>
      <w:sz w:val="24"/>
      <w:lang w:val="en-GB"/>
    </w:rPr>
  </w:style>
  <w:style w:type="character" w:customStyle="1" w:styleId="Heading5Char">
    <w:name w:val="Heading 5 Char"/>
    <w:aliases w:val="rp_Heading 5 Char,DO NOT USE_h5 Char,H5 Char,Block Label Char,Level 3 - i Char,h5 Char,X Char,DOCSTYLE5 Char,BCX Heading 5 Char,N Char,H51 Char,H52 Char,H53 Char,H54 Char,H55 Char,Heading 51 Char,MR liv. 5 Char,Body Text (R) Char,5 Char"/>
    <w:basedOn w:val="DefaultParagraphFont"/>
    <w:link w:val="Heading5"/>
    <w:uiPriority w:val="2"/>
    <w:rsid w:val="00C2646C"/>
    <w:rPr>
      <w:rFonts w:asciiTheme="majorHAnsi" w:eastAsiaTheme="majorEastAsia" w:hAnsiTheme="majorHAnsi" w:cstheme="minorBidi"/>
      <w:b/>
      <w:iCs/>
      <w:color w:val="0E1B8D"/>
      <w:sz w:val="24"/>
      <w:lang w:val="en-GB"/>
    </w:rPr>
  </w:style>
  <w:style w:type="character" w:customStyle="1" w:styleId="Heading6Char">
    <w:name w:val="Heading 6 Char"/>
    <w:aliases w:val="rp_Heading 6 Char,DO NOT USE_h6 Char,Appendix 2 Char,Legal Level 1. Char,h6 Char,DOCSTYLE6 Char,BCX Heading 6 Char,Heading 6E Char,Heading 6 Char1 Char,Heading 6 Char Char Char,Heading 6 + Bold Char,ASAPHeading 6 Char,ASAPHeading 61 Char"/>
    <w:basedOn w:val="DefaultParagraphFont"/>
    <w:link w:val="Heading6"/>
    <w:uiPriority w:val="2"/>
    <w:rsid w:val="00C2646C"/>
    <w:rPr>
      <w:rFonts w:asciiTheme="majorHAnsi" w:eastAsiaTheme="majorEastAsia" w:hAnsiTheme="majorHAnsi" w:cstheme="minorBidi"/>
      <w:b/>
      <w:iCs/>
      <w:color w:val="0E1B8D"/>
      <w:sz w:val="24"/>
      <w:lang w:val="en-GB"/>
    </w:rPr>
  </w:style>
  <w:style w:type="character" w:customStyle="1" w:styleId="Heading7Char">
    <w:name w:val="Heading 7 Char"/>
    <w:aliases w:val="rp_Heading 7 Char,Appendix Level 1 Char,Legal Level 1.1. Char,DOCSTYLE7 Char,BCX Heading 7 Char,h7 Char,(Not CSW) Char,Heading 71 Char,Level 1.1 Char,Legal Level 1.1.1 Char,Level 1.11 Char,L2 PIP Char,Heading 7(unused) Char,Procedure Char"/>
    <w:basedOn w:val="DefaultParagraphFont"/>
    <w:link w:val="Heading7"/>
    <w:uiPriority w:val="2"/>
    <w:rsid w:val="00C2646C"/>
    <w:rPr>
      <w:rFonts w:asciiTheme="majorHAnsi" w:eastAsiaTheme="majorEastAsia" w:hAnsiTheme="majorHAnsi" w:cstheme="minorBidi"/>
      <w:b/>
      <w:color w:val="0E1B8D"/>
      <w:sz w:val="24"/>
      <w:lang w:val="en-GB"/>
    </w:rPr>
  </w:style>
  <w:style w:type="character" w:customStyle="1" w:styleId="Heading8Char">
    <w:name w:val="Heading 8 Char"/>
    <w:aliases w:val="rp_Heading 8 Char,Legal Level 1.1.1. Char,DOCSTYLE8 Char,BCX Heading 8 Char,h8 Char,Heading 8(Not CSW) Char,Heading 81 Char,Level 1.1.1 Char,Legal Level 1.1.1.1 Char,Level 1.1.11 Char,also not used Char,Legal Level 1.1.1.2 Char"/>
    <w:basedOn w:val="DefaultParagraphFont"/>
    <w:link w:val="Heading8"/>
    <w:uiPriority w:val="2"/>
    <w:rsid w:val="00C2646C"/>
    <w:rPr>
      <w:rFonts w:asciiTheme="majorHAnsi" w:eastAsiaTheme="majorEastAsia" w:hAnsiTheme="majorHAnsi" w:cstheme="minorBidi"/>
      <w:b/>
      <w:iCs/>
      <w:color w:val="0E1B8D"/>
      <w:sz w:val="24"/>
      <w:szCs w:val="21"/>
      <w:lang w:val="en-GB"/>
    </w:rPr>
  </w:style>
  <w:style w:type="character" w:customStyle="1" w:styleId="Heading9Char">
    <w:name w:val="Heading 9 Char"/>
    <w:aliases w:val="Legal Level 1.1.1.1. Char,Level (a) Char,rp_Heading 9 Char,Doc Ref Char,DOCSTYLE9 Char,BCX Heading 9 Char,App Heading Char,App1 Char,App Heading1 Char,App Heading2 Char,App Heading3 Char,App Heading4 Char,App Heading5 Char,appendix Char"/>
    <w:basedOn w:val="DefaultParagraphFont"/>
    <w:link w:val="Heading9"/>
    <w:uiPriority w:val="2"/>
    <w:rsid w:val="00C2646C"/>
    <w:rPr>
      <w:rFonts w:asciiTheme="majorHAnsi" w:eastAsiaTheme="majorEastAsia" w:hAnsiTheme="majorHAnsi" w:cstheme="minorBidi"/>
      <w:b/>
      <w:color w:val="0E1B8D"/>
      <w:sz w:val="24"/>
      <w:szCs w:val="21"/>
      <w:lang w:val="en-GB"/>
    </w:rPr>
  </w:style>
  <w:style w:type="paragraph" w:styleId="Title">
    <w:name w:val="Title"/>
    <w:next w:val="Normal"/>
    <w:link w:val="TitleChar"/>
    <w:uiPriority w:val="10"/>
    <w:qFormat/>
    <w:rsid w:val="00C2646C"/>
    <w:pPr>
      <w:spacing w:after="240" w:line="240" w:lineRule="auto"/>
      <w:contextualSpacing/>
    </w:pPr>
    <w:rPr>
      <w:rFonts w:asciiTheme="majorHAnsi" w:eastAsiaTheme="majorEastAsia" w:hAnsiTheme="majorHAnsi"/>
      <w:color w:val="0E1B8D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46C"/>
    <w:rPr>
      <w:rFonts w:asciiTheme="majorHAnsi" w:eastAsiaTheme="majorEastAsia" w:hAnsiTheme="majorHAnsi"/>
      <w:color w:val="0E1B8D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0"/>
    <w:qFormat/>
    <w:rsid w:val="00C2646C"/>
    <w:pPr>
      <w:numPr>
        <w:ilvl w:val="1"/>
      </w:numPr>
      <w:spacing w:line="240" w:lineRule="auto"/>
    </w:pPr>
    <w:rPr>
      <w:rFonts w:asciiTheme="minorHAnsi" w:eastAsiaTheme="minorEastAsia" w:hAnsiTheme="minorHAnsi" w:cstheme="minorBidi"/>
      <w:color w:val="0E1B8D"/>
      <w:sz w:val="28"/>
    </w:rPr>
  </w:style>
  <w:style w:type="paragraph" w:styleId="Footer">
    <w:name w:val="footer"/>
    <w:basedOn w:val="Normal"/>
    <w:link w:val="FooterChar"/>
    <w:unhideWhenUsed/>
    <w:rsid w:val="00C26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2646C"/>
  </w:style>
  <w:style w:type="paragraph" w:customStyle="1" w:styleId="Preliminary">
    <w:name w:val="Preliminary"/>
    <w:uiPriority w:val="99"/>
    <w:qFormat/>
    <w:rsid w:val="00C2646C"/>
    <w:pPr>
      <w:spacing w:after="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2646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C2646C"/>
    <w:pPr>
      <w:keepLines/>
      <w:numPr>
        <w:numId w:val="0"/>
      </w:numPr>
      <w:spacing w:after="0"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646C"/>
    <w:pPr>
      <w:tabs>
        <w:tab w:val="left" w:pos="284"/>
        <w:tab w:val="right" w:leader="dot" w:pos="9628"/>
      </w:tabs>
      <w:spacing w:after="0" w:line="240" w:lineRule="auto"/>
    </w:pPr>
    <w:rPr>
      <w:b/>
    </w:rPr>
  </w:style>
  <w:style w:type="paragraph" w:customStyle="1" w:styleId="PrelimHeading">
    <w:name w:val="Prelim_Heading"/>
    <w:basedOn w:val="Normal"/>
    <w:rsid w:val="00C2646C"/>
    <w:rPr>
      <w:b/>
      <w:color w:val="0E1B8D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46C"/>
    <w:pPr>
      <w:tabs>
        <w:tab w:val="left" w:pos="709"/>
        <w:tab w:val="right" w:leader="dot" w:pos="9628"/>
      </w:tabs>
      <w:spacing w:after="0" w:line="240" w:lineRule="auto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C2646C"/>
    <w:pPr>
      <w:tabs>
        <w:tab w:val="left" w:pos="1276"/>
        <w:tab w:val="right" w:leader="dot" w:pos="9628"/>
      </w:tabs>
      <w:spacing w:after="0"/>
      <w:ind w:left="709"/>
    </w:pPr>
  </w:style>
  <w:style w:type="paragraph" w:styleId="TableofFigures">
    <w:name w:val="table of figures"/>
    <w:basedOn w:val="Normal"/>
    <w:next w:val="Normal"/>
    <w:uiPriority w:val="99"/>
    <w:rsid w:val="00C2646C"/>
    <w:pPr>
      <w:tabs>
        <w:tab w:val="right" w:leader="dot" w:pos="9639"/>
      </w:tabs>
      <w:spacing w:after="0" w:line="240" w:lineRule="auto"/>
      <w:ind w:left="480" w:hanging="480"/>
    </w:pPr>
    <w:rPr>
      <w:rFonts w:asciiTheme="minorHAnsi" w:eastAsia="Times New Roman" w:hAnsiTheme="minorHAnsi" w:cs="Times New Roman"/>
      <w:szCs w:val="20"/>
    </w:rPr>
  </w:style>
  <w:style w:type="character" w:customStyle="1" w:styleId="SubtitleChar">
    <w:name w:val="Subtitle Char"/>
    <w:basedOn w:val="DefaultParagraphFont"/>
    <w:link w:val="Subtitle"/>
    <w:uiPriority w:val="10"/>
    <w:rsid w:val="00C2646C"/>
    <w:rPr>
      <w:rFonts w:asciiTheme="minorHAnsi" w:eastAsiaTheme="minorEastAsia" w:hAnsiTheme="minorHAnsi" w:cstheme="minorBidi"/>
      <w:color w:val="0E1B8D"/>
      <w:sz w:val="28"/>
    </w:rPr>
  </w:style>
  <w:style w:type="paragraph" w:styleId="Caption">
    <w:name w:val="caption"/>
    <w:basedOn w:val="Normal"/>
    <w:next w:val="Normal"/>
    <w:uiPriority w:val="4"/>
    <w:qFormat/>
    <w:rsid w:val="00C2646C"/>
    <w:pPr>
      <w:keepNext/>
      <w:spacing w:before="120" w:line="240" w:lineRule="auto"/>
      <w:jc w:val="center"/>
    </w:pPr>
    <w:rPr>
      <w:rFonts w:asciiTheme="minorHAnsi" w:eastAsia="Times New Roman" w:hAnsiTheme="minorHAnsi" w:cs="Times New Roman"/>
      <w:b/>
      <w:szCs w:val="24"/>
      <w:lang w:val="en-GB"/>
    </w:rPr>
  </w:style>
  <w:style w:type="paragraph" w:customStyle="1" w:styleId="TableText">
    <w:name w:val="Table Text"/>
    <w:link w:val="TableTextChar"/>
    <w:rsid w:val="00C2646C"/>
    <w:pPr>
      <w:spacing w:before="60" w:after="60" w:line="240" w:lineRule="auto"/>
    </w:pPr>
    <w:rPr>
      <w:rFonts w:asciiTheme="minorHAnsi" w:eastAsia="Times New Roman" w:hAnsiTheme="minorHAnsi" w:cs="Times New Roman"/>
      <w:sz w:val="20"/>
    </w:rPr>
  </w:style>
  <w:style w:type="character" w:customStyle="1" w:styleId="TableTextChar">
    <w:name w:val="Table Text Char"/>
    <w:basedOn w:val="DefaultParagraphFont"/>
    <w:link w:val="TableText"/>
    <w:rsid w:val="00C2646C"/>
    <w:rPr>
      <w:rFonts w:asciiTheme="minorHAnsi" w:eastAsia="Times New Roman" w:hAnsiTheme="minorHAnsi" w:cs="Times New Roman"/>
      <w:sz w:val="20"/>
    </w:rPr>
  </w:style>
  <w:style w:type="paragraph" w:customStyle="1" w:styleId="AnnexH1">
    <w:name w:val="Annex H1"/>
    <w:basedOn w:val="BodyText"/>
    <w:next w:val="AnnexH2"/>
    <w:link w:val="AnnexH1Char"/>
    <w:uiPriority w:val="3"/>
    <w:qFormat/>
    <w:rsid w:val="00C2646C"/>
    <w:pPr>
      <w:pageBreakBefore/>
      <w:numPr>
        <w:numId w:val="1"/>
      </w:numPr>
      <w:pBdr>
        <w:bottom w:val="single" w:sz="4" w:space="1" w:color="0E1B8D"/>
      </w:pBdr>
      <w:spacing w:after="240" w:line="240" w:lineRule="auto"/>
    </w:pPr>
    <w:rPr>
      <w:rFonts w:asciiTheme="minorHAnsi" w:eastAsiaTheme="majorEastAsia" w:hAnsiTheme="minorHAnsi" w:cs="Times New Roman"/>
      <w:b/>
      <w:color w:val="0E1B8D"/>
      <w:sz w:val="36"/>
      <w:szCs w:val="40"/>
    </w:rPr>
  </w:style>
  <w:style w:type="paragraph" w:customStyle="1" w:styleId="AnnexH3">
    <w:name w:val="Annex H3"/>
    <w:next w:val="Normal"/>
    <w:uiPriority w:val="3"/>
    <w:unhideWhenUsed/>
    <w:rsid w:val="00C2646C"/>
    <w:pPr>
      <w:numPr>
        <w:ilvl w:val="2"/>
        <w:numId w:val="1"/>
      </w:numPr>
      <w:tabs>
        <w:tab w:val="left" w:pos="851"/>
      </w:tabs>
      <w:spacing w:before="60" w:line="240" w:lineRule="auto"/>
      <w:outlineLvl w:val="2"/>
    </w:pPr>
    <w:rPr>
      <w:rFonts w:asciiTheme="minorHAnsi" w:eastAsia="Times New Roman" w:hAnsiTheme="minorHAnsi" w:cs="Times New Roman"/>
      <w:b/>
      <w:color w:val="0E1B8D"/>
      <w:sz w:val="28"/>
      <w:lang w:val="en-GB"/>
    </w:rPr>
  </w:style>
  <w:style w:type="paragraph" w:customStyle="1" w:styleId="AnnexH2">
    <w:name w:val="Annex H2"/>
    <w:next w:val="Normal"/>
    <w:link w:val="AnnexH2Char"/>
    <w:uiPriority w:val="3"/>
    <w:qFormat/>
    <w:rsid w:val="00C2646C"/>
    <w:pPr>
      <w:keepNext/>
      <w:numPr>
        <w:ilvl w:val="1"/>
        <w:numId w:val="1"/>
      </w:numPr>
      <w:spacing w:line="240" w:lineRule="auto"/>
      <w:outlineLvl w:val="1"/>
    </w:pPr>
    <w:rPr>
      <w:rFonts w:asciiTheme="minorHAnsi" w:eastAsia="Times New Roman" w:hAnsiTheme="minorHAnsi" w:cs="Times New Roman"/>
      <w:b/>
      <w:color w:val="0E1B8D"/>
      <w:sz w:val="32"/>
      <w:lang w:val="en-GB"/>
    </w:rPr>
  </w:style>
  <w:style w:type="paragraph" w:customStyle="1" w:styleId="AnnexH4">
    <w:name w:val="Annex H4"/>
    <w:next w:val="Normal"/>
    <w:uiPriority w:val="3"/>
    <w:unhideWhenUsed/>
    <w:rsid w:val="00C2646C"/>
    <w:pPr>
      <w:numPr>
        <w:ilvl w:val="3"/>
        <w:numId w:val="1"/>
      </w:numPr>
      <w:spacing w:before="240" w:after="60"/>
    </w:pPr>
    <w:rPr>
      <w:rFonts w:asciiTheme="minorHAnsi" w:eastAsia="Times New Roman" w:hAnsiTheme="minorHAnsi" w:cs="Times New Roman"/>
      <w:b/>
      <w:color w:val="0E1B8D"/>
      <w:sz w:val="24"/>
      <w:szCs w:val="24"/>
      <w:lang w:val="en-GB"/>
    </w:rPr>
  </w:style>
  <w:style w:type="character" w:customStyle="1" w:styleId="AnnexH2Char">
    <w:name w:val="Annex H2 Char"/>
    <w:basedOn w:val="Heading1Char"/>
    <w:link w:val="AnnexH2"/>
    <w:uiPriority w:val="99"/>
    <w:rsid w:val="00C2646C"/>
    <w:rPr>
      <w:rFonts w:asciiTheme="minorHAnsi" w:eastAsia="Times New Roman" w:hAnsiTheme="minorHAnsi" w:cs="Times New Roman"/>
      <w:b/>
      <w:iCs w:val="0"/>
      <w:color w:val="0E1B8D"/>
      <w:sz w:val="32"/>
      <w:lang w:val="en-GB"/>
    </w:rPr>
  </w:style>
  <w:style w:type="paragraph" w:customStyle="1" w:styleId="Comments">
    <w:name w:val="Comments"/>
    <w:uiPriority w:val="12"/>
    <w:qFormat/>
    <w:rsid w:val="00C2646C"/>
    <w:rPr>
      <w:color w:val="4F81BD" w:themeColor="accent1"/>
    </w:rPr>
  </w:style>
  <w:style w:type="table" w:customStyle="1" w:styleId="SITATable">
    <w:name w:val="SITA Table"/>
    <w:basedOn w:val="TableNormal"/>
    <w:uiPriority w:val="99"/>
    <w:rsid w:val="0036570B"/>
    <w:pPr>
      <w:spacing w:after="0" w:line="240" w:lineRule="auto"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rFonts w:asciiTheme="majorHAnsi" w:hAnsiTheme="majorHAnsi"/>
        <w:b/>
        <w:color w:val="0E1B8D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1"/>
    <w:qFormat/>
    <w:rsid w:val="00C2646C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1"/>
    <w:rsid w:val="00C2646C"/>
    <w:rPr>
      <w:rFonts w:asciiTheme="minorHAnsi" w:eastAsiaTheme="minorEastAsia" w:hAnsiTheme="minorHAnsi" w:cstheme="minorBidi"/>
    </w:rPr>
  </w:style>
  <w:style w:type="paragraph" w:customStyle="1" w:styleId="Cover">
    <w:name w:val="Cover"/>
    <w:basedOn w:val="Title"/>
    <w:link w:val="CoverChar"/>
    <w:uiPriority w:val="11"/>
    <w:unhideWhenUsed/>
    <w:rsid w:val="00C2646C"/>
    <w:pPr>
      <w:spacing w:before="600" w:after="0"/>
    </w:pPr>
    <w:rPr>
      <w:color w:val="000066"/>
      <w:sz w:val="48"/>
      <w:szCs w:val="48"/>
    </w:rPr>
  </w:style>
  <w:style w:type="character" w:customStyle="1" w:styleId="CoverChar">
    <w:name w:val="Cover Char"/>
    <w:basedOn w:val="TitleChar"/>
    <w:link w:val="Cover"/>
    <w:uiPriority w:val="11"/>
    <w:rsid w:val="00C2646C"/>
    <w:rPr>
      <w:rFonts w:asciiTheme="majorHAnsi" w:eastAsiaTheme="majorEastAsia" w:hAnsiTheme="majorHAnsi"/>
      <w:color w:val="0000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6C"/>
    <w:rPr>
      <w:rFonts w:ascii="Segoe UI" w:hAnsi="Segoe UI" w:cs="Segoe UI"/>
      <w:sz w:val="18"/>
      <w:szCs w:val="18"/>
    </w:rPr>
  </w:style>
  <w:style w:type="character" w:customStyle="1" w:styleId="AnnexH1Char">
    <w:name w:val="Annex H1 Char"/>
    <w:basedOn w:val="DefaultParagraphFont"/>
    <w:link w:val="AnnexH1"/>
    <w:uiPriority w:val="99"/>
    <w:rsid w:val="00C2646C"/>
    <w:rPr>
      <w:rFonts w:asciiTheme="minorHAnsi" w:eastAsiaTheme="majorEastAsia" w:hAnsiTheme="minorHAnsi" w:cs="Times New Roman"/>
      <w:b/>
      <w:color w:val="0E1B8D"/>
      <w:sz w:val="36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46C"/>
  </w:style>
  <w:style w:type="character" w:customStyle="1" w:styleId="BodyTextChar">
    <w:name w:val="Body Text Char"/>
    <w:basedOn w:val="DefaultParagraphFont"/>
    <w:link w:val="BodyText"/>
    <w:uiPriority w:val="99"/>
    <w:semiHidden/>
    <w:rsid w:val="00C2646C"/>
  </w:style>
  <w:style w:type="paragraph" w:styleId="BlockText">
    <w:name w:val="Block Text"/>
    <w:basedOn w:val="Normal"/>
    <w:uiPriority w:val="99"/>
    <w:semiHidden/>
    <w:unhideWhenUsed/>
    <w:rsid w:val="00C2646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FootnoteReference">
    <w:name w:val="footnote reference"/>
    <w:aliases w:val="Footnote symbol,Times 10 Point,Exposant 3 Point, Exposant 3 Point"/>
    <w:basedOn w:val="DefaultParagraphFont"/>
    <w:uiPriority w:val="99"/>
    <w:unhideWhenUsed/>
    <w:rsid w:val="00C2646C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,FoodNote,ft,Footnote text,Footnote,Footnote Text Char1,Footnote Text Char Char,Footnote Text Char1 Char Char"/>
    <w:basedOn w:val="Normal"/>
    <w:link w:val="FootnoteTextChar"/>
    <w:unhideWhenUsed/>
    <w:rsid w:val="00C264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,FoodNote Char,ft Char,Footnote text Char,Footnote Char,Footnote Text Char1 Char"/>
    <w:basedOn w:val="DefaultParagraphFont"/>
    <w:link w:val="FootnoteText"/>
    <w:rsid w:val="00C2646C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2646C"/>
    <w:rPr>
      <w:b/>
      <w:i/>
      <w:iCs/>
    </w:rPr>
  </w:style>
  <w:style w:type="paragraph" w:styleId="IntenseQuote">
    <w:name w:val="Intense Quote"/>
    <w:basedOn w:val="BlockText"/>
    <w:next w:val="Normal"/>
    <w:link w:val="IntenseQuoteChar"/>
    <w:uiPriority w:val="30"/>
    <w:qFormat/>
    <w:rsid w:val="00C2646C"/>
    <w:pPr>
      <w:pBdr>
        <w:top w:val="single" w:sz="4" w:space="10" w:color="4F81BD" w:themeColor="accent1"/>
        <w:bottom w:val="single" w:sz="4" w:space="10" w:color="4F81BD" w:themeColor="accent1"/>
      </w:pBdr>
      <w:spacing w:before="240" w:line="240" w:lineRule="auto"/>
      <w:ind w:left="0" w:right="862"/>
      <w:jc w:val="left"/>
    </w:pPr>
    <w:rPr>
      <w:i w:val="0"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46C"/>
    <w:rPr>
      <w:rFonts w:asciiTheme="minorHAnsi" w:eastAsiaTheme="minorEastAsia" w:hAnsiTheme="minorHAnsi" w:cstheme="minorBidi"/>
    </w:rPr>
  </w:style>
  <w:style w:type="character" w:styleId="IntenseReference">
    <w:name w:val="Intense Reference"/>
    <w:basedOn w:val="DefaultParagraphFont"/>
    <w:uiPriority w:val="32"/>
    <w:qFormat/>
    <w:rsid w:val="00C2646C"/>
    <w:rPr>
      <w:b/>
      <w:bCs/>
      <w:smallCaps/>
      <w:color w:val="auto"/>
      <w:spacing w:val="5"/>
    </w:rPr>
  </w:style>
  <w:style w:type="paragraph" w:customStyle="1" w:styleId="SITARegistration">
    <w:name w:val="SITA_Registration"/>
    <w:uiPriority w:val="10"/>
    <w:qFormat/>
    <w:rsid w:val="00C2646C"/>
    <w:pPr>
      <w:jc w:val="center"/>
    </w:pPr>
    <w:rPr>
      <w:color w:val="808080" w:themeColor="background1" w:themeShade="80"/>
      <w:sz w:val="14"/>
      <w:szCs w:val="16"/>
    </w:rPr>
  </w:style>
  <w:style w:type="character" w:styleId="Strong">
    <w:name w:val="Strong"/>
    <w:basedOn w:val="DefaultParagraphFont"/>
    <w:uiPriority w:val="22"/>
    <w:qFormat/>
    <w:rsid w:val="00C2646C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2646C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E030BC"/>
    <w:rPr>
      <w:color w:val="808080"/>
    </w:rPr>
  </w:style>
  <w:style w:type="paragraph" w:customStyle="1" w:styleId="Figure">
    <w:name w:val="Figure"/>
    <w:next w:val="Caption"/>
    <w:link w:val="FigureChar"/>
    <w:qFormat/>
    <w:rsid w:val="00AC7C1D"/>
    <w:pPr>
      <w:keepNext/>
      <w:spacing w:after="240" w:line="240" w:lineRule="auto"/>
      <w:jc w:val="center"/>
    </w:pPr>
    <w:rPr>
      <w:noProof/>
      <w:lang w:eastAsia="en-GB"/>
    </w:rPr>
  </w:style>
  <w:style w:type="paragraph" w:customStyle="1" w:styleId="TableHeading">
    <w:name w:val="Table Heading"/>
    <w:basedOn w:val="TableText"/>
    <w:link w:val="TableHeadingChar"/>
    <w:qFormat/>
    <w:rsid w:val="00AC7C1D"/>
    <w:rPr>
      <w:b/>
      <w:color w:val="0E1B8D"/>
    </w:rPr>
  </w:style>
  <w:style w:type="character" w:customStyle="1" w:styleId="FigureChar">
    <w:name w:val="Figure Char"/>
    <w:basedOn w:val="DefaultParagraphFont"/>
    <w:link w:val="Figure"/>
    <w:rsid w:val="00AC7C1D"/>
    <w:rPr>
      <w:noProof/>
      <w:lang w:eastAsia="en-GB"/>
    </w:rPr>
  </w:style>
  <w:style w:type="character" w:customStyle="1" w:styleId="TableHeadingChar">
    <w:name w:val="Table Heading Char"/>
    <w:basedOn w:val="TableTextChar"/>
    <w:link w:val="TableHeading"/>
    <w:rsid w:val="00AC7C1D"/>
    <w:rPr>
      <w:rFonts w:asciiTheme="minorHAnsi" w:eastAsia="Times New Roman" w:hAnsiTheme="minorHAnsi" w:cs="Times New Roman"/>
      <w:b/>
      <w:color w:val="0E1B8D"/>
      <w:sz w:val="20"/>
    </w:rPr>
  </w:style>
  <w:style w:type="table" w:styleId="TableGrid">
    <w:name w:val="Table Grid"/>
    <w:basedOn w:val="TableNormal"/>
    <w:uiPriority w:val="39"/>
    <w:rsid w:val="0036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6B7729"/>
  </w:style>
  <w:style w:type="character" w:customStyle="1" w:styleId="ListParagraphChar">
    <w:name w:val="List Paragraph Char"/>
    <w:aliases w:val="Bulletted Char,AB List 1 Char,lp1 Char,Table of contents numbered Char,Grey Bullet List Char,Grey Bullet Style Char,Table bullet Char,Chapter Numbering Char,TOC style Char,Bullet List Char,FooterText Char,numbered Char,列出段落 Char"/>
    <w:link w:val="ListParagraph"/>
    <w:uiPriority w:val="34"/>
    <w:qFormat/>
    <w:locked/>
    <w:rsid w:val="006B7729"/>
    <w:rPr>
      <w:rFonts w:asciiTheme="minorHAnsi" w:hAnsiTheme="minorHAnsi"/>
    </w:rPr>
  </w:style>
  <w:style w:type="paragraph" w:customStyle="1" w:styleId="Bulleta">
    <w:name w:val="Bullet a)"/>
    <w:basedOn w:val="Normal"/>
    <w:link w:val="BulletaChar"/>
    <w:autoRedefine/>
    <w:qFormat/>
    <w:rsid w:val="004731CE"/>
    <w:pPr>
      <w:numPr>
        <w:numId w:val="3"/>
      </w:numPr>
      <w:spacing w:before="120" w:after="60" w:line="288" w:lineRule="auto"/>
    </w:pPr>
    <w:rPr>
      <w:rFonts w:ascii="Verdana" w:hAnsi="Verdana" w:cs="Times New Roman"/>
      <w:color w:val="FF0000"/>
      <w:sz w:val="20"/>
      <w:szCs w:val="20"/>
    </w:rPr>
  </w:style>
  <w:style w:type="character" w:customStyle="1" w:styleId="BulletaChar">
    <w:name w:val="Bullet a) Char"/>
    <w:basedOn w:val="DefaultParagraphFont"/>
    <w:link w:val="Bulleta"/>
    <w:rsid w:val="004731CE"/>
    <w:rPr>
      <w:rFonts w:ascii="Verdana" w:hAnsi="Verdana" w:cs="Times New Roman"/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3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6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551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5D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D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DA7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D00035"/>
    <w:rPr>
      <w:i/>
      <w:iCs/>
    </w:rPr>
  </w:style>
  <w:style w:type="paragraph" w:customStyle="1" w:styleId="Default">
    <w:name w:val="Default"/>
    <w:rsid w:val="00D270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ZA"/>
    </w:rPr>
  </w:style>
  <w:style w:type="character" w:customStyle="1" w:styleId="quform-required">
    <w:name w:val="quform-required"/>
    <w:basedOn w:val="DefaultParagraphFont"/>
    <w:rsid w:val="00281862"/>
  </w:style>
  <w:style w:type="character" w:customStyle="1" w:styleId="quform-option-text">
    <w:name w:val="quform-option-text"/>
    <w:basedOn w:val="DefaultParagraphFont"/>
    <w:rsid w:val="002818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18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186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18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1862"/>
    <w:rPr>
      <w:rFonts w:ascii="Arial" w:hAnsi="Arial" w:cs="Arial"/>
      <w:vanish/>
      <w:sz w:val="16"/>
      <w:szCs w:val="16"/>
    </w:rPr>
  </w:style>
  <w:style w:type="paragraph" w:customStyle="1" w:styleId="Normal1">
    <w:name w:val="Normal1"/>
    <w:rsid w:val="007D3F3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table" w:customStyle="1" w:styleId="Tablestyle">
    <w:name w:val="Table style"/>
    <w:basedOn w:val="TableNormal"/>
    <w:rsid w:val="00933AEE"/>
    <w:pPr>
      <w:spacing w:after="80" w:line="240" w:lineRule="auto"/>
    </w:pPr>
    <w:rPr>
      <w:rFonts w:asciiTheme="minorHAnsi" w:eastAsia="Times New Roman" w:hAnsiTheme="minorHAnsi" w:cs="Times New Roman"/>
      <w:sz w:val="20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Opsomming">
    <w:name w:val="Opsomming"/>
    <w:uiPriority w:val="99"/>
    <w:rsid w:val="00933AEE"/>
    <w:pPr>
      <w:numPr>
        <w:numId w:val="25"/>
      </w:numPr>
    </w:pPr>
  </w:style>
  <w:style w:type="paragraph" w:customStyle="1" w:styleId="Bullets">
    <w:name w:val="Bullets"/>
    <w:basedOn w:val="Normal"/>
    <w:uiPriority w:val="1"/>
    <w:qFormat/>
    <w:rsid w:val="00933AEE"/>
    <w:pPr>
      <w:numPr>
        <w:numId w:val="26"/>
      </w:numPr>
      <w:suppressAutoHyphens/>
      <w:spacing w:before="120" w:after="60" w:line="240" w:lineRule="auto"/>
      <w:jc w:val="left"/>
    </w:pPr>
    <w:rPr>
      <w:rFonts w:asciiTheme="minorHAnsi" w:eastAsia="Times New Roman" w:hAnsiTheme="minorHAnsi" w:cs="Times New Roman"/>
      <w:sz w:val="20"/>
      <w:szCs w:val="16"/>
      <w:lang w:val="en-GB" w:eastAsia="nl-NL"/>
    </w:rPr>
  </w:style>
  <w:style w:type="paragraph" w:customStyle="1" w:styleId="Table">
    <w:name w:val="Table"/>
    <w:basedOn w:val="Normal"/>
    <w:uiPriority w:val="1"/>
    <w:qFormat/>
    <w:rsid w:val="00933AEE"/>
    <w:pPr>
      <w:suppressAutoHyphens/>
      <w:spacing w:before="60" w:after="60" w:line="240" w:lineRule="auto"/>
      <w:jc w:val="left"/>
    </w:pPr>
    <w:rPr>
      <w:rFonts w:asciiTheme="minorHAnsi" w:eastAsia="Times New Roman" w:hAnsiTheme="minorHAnsi" w:cs="Times New Roman"/>
      <w:bCs/>
      <w:sz w:val="18"/>
      <w:szCs w:val="24"/>
      <w:lang w:val="en-GB" w:eastAsia="nl-NL"/>
    </w:rPr>
  </w:style>
  <w:style w:type="paragraph" w:customStyle="1" w:styleId="TableHeader">
    <w:name w:val="Table Header"/>
    <w:basedOn w:val="Table"/>
    <w:uiPriority w:val="1"/>
    <w:qFormat/>
    <w:rsid w:val="00933AEE"/>
    <w:rPr>
      <w:b/>
      <w:sz w:val="20"/>
    </w:rPr>
  </w:style>
  <w:style w:type="paragraph" w:customStyle="1" w:styleId="Bullets2">
    <w:name w:val="Bullets 2"/>
    <w:basedOn w:val="Bullets"/>
    <w:uiPriority w:val="1"/>
    <w:qFormat/>
    <w:rsid w:val="00933AEE"/>
    <w:pPr>
      <w:ind w:left="568"/>
    </w:pPr>
  </w:style>
  <w:style w:type="paragraph" w:customStyle="1" w:styleId="quform-description">
    <w:name w:val="quform-description"/>
    <w:basedOn w:val="Normal"/>
    <w:rsid w:val="001947A9"/>
    <w:pPr>
      <w:spacing w:after="0" w:line="240" w:lineRule="auto"/>
      <w:jc w:val="left"/>
    </w:pPr>
    <w:rPr>
      <w:rFonts w:ascii="Times New Roman" w:eastAsia="Times New Roman" w:hAnsi="Times New Roman" w:cs="Times New Roman"/>
      <w:i/>
      <w:iCs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81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9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2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99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40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9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2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6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0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85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803">
          <w:marLeft w:val="1224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624">
          <w:marLeft w:val="1224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061">
          <w:marLeft w:val="1224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093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6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7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3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59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3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6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9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8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04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60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27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1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887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7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27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75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8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8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3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35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30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66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89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43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435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35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6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1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12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0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1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5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1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96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8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3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84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2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4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0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89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09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64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nonj\AppData\Local\Packages\Microsoft.MicrosoftEdge_8wekyb3d8bbwe\TempState\Downloads\SITA_Document_2017_v5.3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B079DE2141B4B34D6C4F77E23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A675D-161A-49A4-B629-8AAA1B47C181}"/>
      </w:docPartPr>
      <w:docPartBody>
        <w:p w:rsidR="003843CE" w:rsidRDefault="006777B0">
          <w:pPr>
            <w:pStyle w:val="DE91B079DE2141B4B34D6C4F77E239A8"/>
          </w:pPr>
          <w:r w:rsidRPr="007F1C0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B0"/>
    <w:rsid w:val="00000608"/>
    <w:rsid w:val="00015468"/>
    <w:rsid w:val="00053311"/>
    <w:rsid w:val="000D760E"/>
    <w:rsid w:val="000F7054"/>
    <w:rsid w:val="00112E97"/>
    <w:rsid w:val="00126001"/>
    <w:rsid w:val="00152918"/>
    <w:rsid w:val="00171A80"/>
    <w:rsid w:val="001754F9"/>
    <w:rsid w:val="001E57C7"/>
    <w:rsid w:val="002238B9"/>
    <w:rsid w:val="00261AB3"/>
    <w:rsid w:val="00296475"/>
    <w:rsid w:val="002A4C2A"/>
    <w:rsid w:val="003179FA"/>
    <w:rsid w:val="00325E71"/>
    <w:rsid w:val="003843CE"/>
    <w:rsid w:val="00386E21"/>
    <w:rsid w:val="00454CF0"/>
    <w:rsid w:val="00483FF9"/>
    <w:rsid w:val="004F213C"/>
    <w:rsid w:val="00564CF8"/>
    <w:rsid w:val="00585ABA"/>
    <w:rsid w:val="005928AF"/>
    <w:rsid w:val="00597B03"/>
    <w:rsid w:val="00663D51"/>
    <w:rsid w:val="006777B0"/>
    <w:rsid w:val="006F269B"/>
    <w:rsid w:val="0071234B"/>
    <w:rsid w:val="00724CF2"/>
    <w:rsid w:val="007B5909"/>
    <w:rsid w:val="007B6CE6"/>
    <w:rsid w:val="007B7829"/>
    <w:rsid w:val="00830F85"/>
    <w:rsid w:val="00856B4E"/>
    <w:rsid w:val="008F0AE9"/>
    <w:rsid w:val="00990527"/>
    <w:rsid w:val="009E19F3"/>
    <w:rsid w:val="009E251C"/>
    <w:rsid w:val="00A27E95"/>
    <w:rsid w:val="00A54853"/>
    <w:rsid w:val="00A54B7E"/>
    <w:rsid w:val="00A56356"/>
    <w:rsid w:val="00A77B8F"/>
    <w:rsid w:val="00A90765"/>
    <w:rsid w:val="00AE2205"/>
    <w:rsid w:val="00B86915"/>
    <w:rsid w:val="00BD62CC"/>
    <w:rsid w:val="00C60A93"/>
    <w:rsid w:val="00C95E65"/>
    <w:rsid w:val="00CC21BB"/>
    <w:rsid w:val="00CD6CF5"/>
    <w:rsid w:val="00D23B6F"/>
    <w:rsid w:val="00DC38F9"/>
    <w:rsid w:val="00E02289"/>
    <w:rsid w:val="00E531A3"/>
    <w:rsid w:val="00EB2BCC"/>
    <w:rsid w:val="00F534F8"/>
    <w:rsid w:val="00F77758"/>
    <w:rsid w:val="00F86D4B"/>
    <w:rsid w:val="00FA4C97"/>
    <w:rsid w:val="00F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91B079DE2141B4B34D6C4F77E239A8">
    <w:name w:val="DE91B079DE2141B4B34D6C4F77E23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TA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458D-CB66-4111-BCE5-42B4908C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SITA_Document_2017_v5.3.dotx</Template>
  <TotalTime>9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SITA</Company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rowena.suliman@sita.co.za</dc:creator>
  <cp:lastModifiedBy>Rowena Suliman</cp:lastModifiedBy>
  <cp:revision>6</cp:revision>
  <cp:lastPrinted>2023-06-13T10:51:00Z</cp:lastPrinted>
  <dcterms:created xsi:type="dcterms:W3CDTF">2023-06-13T10:43:00Z</dcterms:created>
  <dcterms:modified xsi:type="dcterms:W3CDTF">2023-06-13T10:52:00Z</dcterms:modified>
</cp:coreProperties>
</file>